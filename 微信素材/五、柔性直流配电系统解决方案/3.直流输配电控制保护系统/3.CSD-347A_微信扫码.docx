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80" w:rsidRDefault="004406B0" w:rsidP="00707857">
      <w:pPr>
        <w:widowControl/>
        <w:spacing w:line="360" w:lineRule="auto"/>
        <w:ind w:firstLine="420"/>
        <w:rPr>
          <w:rFonts w:ascii="宋体" w:hint="eastAsia"/>
          <w:kern w:val="0"/>
          <w:szCs w:val="20"/>
        </w:rPr>
      </w:pPr>
      <w:r>
        <w:rPr>
          <w:rFonts w:ascii="宋体" w:hint="eastAsia"/>
          <w:kern w:val="0"/>
          <w:szCs w:val="20"/>
        </w:rPr>
        <w:t>直流配网</w:t>
      </w:r>
      <w:r w:rsidR="006B0A2C">
        <w:rPr>
          <w:rFonts w:ascii="宋体" w:hint="eastAsia"/>
          <w:kern w:val="0"/>
          <w:szCs w:val="20"/>
        </w:rPr>
        <w:t>MMC型</w:t>
      </w:r>
      <w:r>
        <w:rPr>
          <w:rFonts w:ascii="宋体" w:hint="eastAsia"/>
          <w:kern w:val="0"/>
          <w:szCs w:val="20"/>
        </w:rPr>
        <w:t>换流器的控制</w:t>
      </w:r>
      <w:r w:rsidR="006B0A2C">
        <w:rPr>
          <w:rFonts w:ascii="宋体" w:hint="eastAsia"/>
          <w:kern w:val="0"/>
          <w:szCs w:val="20"/>
        </w:rPr>
        <w:t>系统</w:t>
      </w:r>
      <w:r w:rsidR="00B1788F">
        <w:rPr>
          <w:rFonts w:ascii="宋体" w:hint="eastAsia"/>
          <w:kern w:val="0"/>
          <w:szCs w:val="20"/>
        </w:rPr>
        <w:t>采用分层控制</w:t>
      </w:r>
      <w:r w:rsidR="006B0A2C">
        <w:rPr>
          <w:rFonts w:ascii="宋体" w:hint="eastAsia"/>
          <w:kern w:val="0"/>
          <w:szCs w:val="20"/>
        </w:rPr>
        <w:t>，主要</w:t>
      </w:r>
      <w:proofErr w:type="gramStart"/>
      <w:r w:rsidR="006B0A2C">
        <w:rPr>
          <w:rFonts w:ascii="宋体" w:hint="eastAsia"/>
          <w:kern w:val="0"/>
          <w:szCs w:val="20"/>
        </w:rPr>
        <w:t>包含</w:t>
      </w:r>
      <w:r w:rsidR="00B1788F">
        <w:rPr>
          <w:rFonts w:ascii="宋体" w:hint="eastAsia"/>
          <w:kern w:val="0"/>
          <w:szCs w:val="20"/>
        </w:rPr>
        <w:t>站级控制</w:t>
      </w:r>
      <w:proofErr w:type="gramEnd"/>
      <w:r w:rsidR="00B1788F">
        <w:rPr>
          <w:rFonts w:ascii="宋体" w:hint="eastAsia"/>
          <w:kern w:val="0"/>
          <w:szCs w:val="20"/>
        </w:rPr>
        <w:t>层、</w:t>
      </w:r>
      <w:r w:rsidR="006B0A2C">
        <w:rPr>
          <w:rFonts w:ascii="宋体" w:hint="eastAsia"/>
          <w:kern w:val="0"/>
          <w:szCs w:val="20"/>
        </w:rPr>
        <w:t>换流</w:t>
      </w:r>
      <w:proofErr w:type="gramStart"/>
      <w:r w:rsidR="006B0A2C">
        <w:rPr>
          <w:rFonts w:ascii="宋体" w:hint="eastAsia"/>
          <w:kern w:val="0"/>
          <w:szCs w:val="20"/>
        </w:rPr>
        <w:t>器级控制</w:t>
      </w:r>
      <w:proofErr w:type="gramEnd"/>
      <w:r w:rsidR="00B1788F">
        <w:rPr>
          <w:rFonts w:ascii="宋体" w:hint="eastAsia"/>
          <w:kern w:val="0"/>
          <w:szCs w:val="20"/>
        </w:rPr>
        <w:t>层、</w:t>
      </w:r>
      <w:proofErr w:type="gramStart"/>
      <w:r w:rsidR="00B1788F">
        <w:rPr>
          <w:rFonts w:ascii="宋体" w:hint="eastAsia"/>
          <w:kern w:val="0"/>
          <w:szCs w:val="20"/>
        </w:rPr>
        <w:t>阀级控制</w:t>
      </w:r>
      <w:proofErr w:type="gramEnd"/>
      <w:r w:rsidR="00B1788F">
        <w:rPr>
          <w:rFonts w:ascii="宋体" w:hint="eastAsia"/>
          <w:kern w:val="0"/>
          <w:szCs w:val="20"/>
        </w:rPr>
        <w:t>层以及单元</w:t>
      </w:r>
      <w:proofErr w:type="gramStart"/>
      <w:r w:rsidR="00B1788F">
        <w:rPr>
          <w:rFonts w:ascii="宋体" w:hint="eastAsia"/>
          <w:kern w:val="0"/>
          <w:szCs w:val="20"/>
        </w:rPr>
        <w:t>级控制</w:t>
      </w:r>
      <w:proofErr w:type="gramEnd"/>
      <w:r w:rsidR="00B1788F">
        <w:rPr>
          <w:rFonts w:ascii="宋体" w:hint="eastAsia"/>
          <w:kern w:val="0"/>
          <w:szCs w:val="20"/>
        </w:rPr>
        <w:t>层</w:t>
      </w:r>
      <w:r w:rsidR="006B0A2C">
        <w:rPr>
          <w:rFonts w:ascii="宋体" w:hint="eastAsia"/>
          <w:kern w:val="0"/>
          <w:szCs w:val="20"/>
        </w:rPr>
        <w:t>。</w:t>
      </w:r>
    </w:p>
    <w:p w:rsidR="00D4218F" w:rsidRDefault="006B0A2C" w:rsidP="00707857">
      <w:pPr>
        <w:widowControl/>
        <w:spacing w:line="360" w:lineRule="auto"/>
        <w:ind w:firstLine="420"/>
      </w:pPr>
      <w:r>
        <w:rPr>
          <w:rFonts w:ascii="宋体" w:hint="eastAsia"/>
          <w:kern w:val="0"/>
          <w:szCs w:val="20"/>
        </w:rPr>
        <w:t>CSD-347A装置</w:t>
      </w:r>
      <w:r w:rsidR="00677F80">
        <w:rPr>
          <w:rFonts w:ascii="宋体" w:hint="eastAsia"/>
          <w:kern w:val="0"/>
          <w:szCs w:val="20"/>
        </w:rPr>
        <w:t>集成了换流</w:t>
      </w:r>
      <w:proofErr w:type="gramStart"/>
      <w:r w:rsidR="00677F80">
        <w:rPr>
          <w:rFonts w:ascii="宋体" w:hint="eastAsia"/>
          <w:kern w:val="0"/>
          <w:szCs w:val="20"/>
        </w:rPr>
        <w:t>器级控制</w:t>
      </w:r>
      <w:proofErr w:type="gramEnd"/>
      <w:r w:rsidR="00677F80">
        <w:rPr>
          <w:rFonts w:ascii="宋体" w:hint="eastAsia"/>
          <w:kern w:val="0"/>
          <w:szCs w:val="20"/>
        </w:rPr>
        <w:t>和保护功能于一体</w:t>
      </w:r>
      <w:r>
        <w:rPr>
          <w:rFonts w:ascii="宋体" w:hint="eastAsia"/>
          <w:kern w:val="0"/>
          <w:szCs w:val="20"/>
        </w:rPr>
        <w:t>，</w:t>
      </w:r>
      <w:r w:rsidR="00677F80">
        <w:rPr>
          <w:rFonts w:ascii="宋体" w:hint="eastAsia"/>
          <w:kern w:val="0"/>
          <w:szCs w:val="20"/>
        </w:rPr>
        <w:t>在提高系统方</w:t>
      </w:r>
      <w:bookmarkStart w:id="0" w:name="_GoBack"/>
      <w:bookmarkEnd w:id="0"/>
      <w:r w:rsidR="00677F80">
        <w:rPr>
          <w:rFonts w:ascii="宋体" w:hint="eastAsia"/>
          <w:kern w:val="0"/>
          <w:szCs w:val="20"/>
        </w:rPr>
        <w:t>案经济性的同时，通过冗余化配置也保证了系统可靠性。</w:t>
      </w:r>
    </w:p>
    <w:p w:rsidR="009C2875" w:rsidRDefault="009C2875" w:rsidP="00677F80">
      <w:pPr>
        <w:widowControl/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B67354" wp14:editId="7E7364C2">
            <wp:extent cx="5141742" cy="3427828"/>
            <wp:effectExtent l="0" t="0" r="1905" b="1270"/>
            <wp:docPr id="4" name="图片 4" descr="C:\Users\MAYANB~1.SFD\AppData\Local\Temp\WeChat Files\3c7cd5dde4988f1eb76fd1a41f558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YANB~1.SFD\AppData\Local\Temp\WeChat Files\3c7cd5dde4988f1eb76fd1a41f5581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26" cy="342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38" w:rsidRDefault="006C7E38" w:rsidP="00677F80">
      <w:pPr>
        <w:widowControl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  CSD-347A</w:t>
      </w:r>
      <w:r>
        <w:rPr>
          <w:rFonts w:hint="eastAsia"/>
        </w:rPr>
        <w:t>现场安装图</w:t>
      </w:r>
    </w:p>
    <w:p w:rsidR="006C7E38" w:rsidRPr="004C6910" w:rsidRDefault="006C7E38" w:rsidP="00BB139D">
      <w:pPr>
        <w:pStyle w:val="04-"/>
        <w:spacing w:line="360" w:lineRule="auto"/>
        <w:ind w:firstLine="420"/>
        <w:rPr>
          <w:rFonts w:eastAsiaTheme="minorEastAsia"/>
          <w:sz w:val="21"/>
          <w:szCs w:val="21"/>
        </w:rPr>
      </w:pPr>
      <w:bookmarkStart w:id="1" w:name="_Toc468373829"/>
      <w:bookmarkStart w:id="2" w:name="_Toc467768407"/>
      <w:bookmarkStart w:id="3" w:name="_Toc468979924"/>
      <w:bookmarkStart w:id="4" w:name="_Toc489341411"/>
      <w:r>
        <w:rPr>
          <w:rFonts w:eastAsiaTheme="minorEastAsia" w:hint="eastAsia"/>
          <w:sz w:val="21"/>
          <w:szCs w:val="21"/>
        </w:rPr>
        <w:t>CSD-347A</w:t>
      </w:r>
      <w:r>
        <w:rPr>
          <w:rFonts w:eastAsiaTheme="minorEastAsia" w:hint="eastAsia"/>
          <w:sz w:val="21"/>
          <w:szCs w:val="21"/>
        </w:rPr>
        <w:t>通过选配不同插件，可配置丰富的外部接口，实现</w:t>
      </w:r>
      <w:r w:rsidRPr="004C6910">
        <w:rPr>
          <w:rFonts w:eastAsiaTheme="minorEastAsia" w:hint="eastAsia"/>
          <w:sz w:val="21"/>
          <w:szCs w:val="21"/>
        </w:rPr>
        <w:t>与阀控系统、</w:t>
      </w:r>
      <w:r>
        <w:rPr>
          <w:rFonts w:eastAsiaTheme="minorEastAsia" w:hint="eastAsia"/>
          <w:sz w:val="21"/>
          <w:szCs w:val="21"/>
        </w:rPr>
        <w:t>对时</w:t>
      </w:r>
      <w:r w:rsidRPr="004C6910">
        <w:rPr>
          <w:rFonts w:eastAsiaTheme="minorEastAsia" w:hint="eastAsia"/>
          <w:sz w:val="21"/>
          <w:szCs w:val="21"/>
        </w:rPr>
        <w:t>系统、</w:t>
      </w:r>
      <w:r>
        <w:rPr>
          <w:rFonts w:eastAsiaTheme="minorEastAsia" w:hint="eastAsia"/>
          <w:sz w:val="21"/>
          <w:szCs w:val="21"/>
        </w:rPr>
        <w:t>协调控制</w:t>
      </w:r>
      <w:r w:rsidRPr="004C6910">
        <w:rPr>
          <w:rFonts w:eastAsiaTheme="minorEastAsia" w:hint="eastAsia"/>
          <w:sz w:val="21"/>
          <w:szCs w:val="21"/>
        </w:rPr>
        <w:t>系统、</w:t>
      </w:r>
      <w:proofErr w:type="gramStart"/>
      <w:r w:rsidRPr="004C6910">
        <w:rPr>
          <w:rFonts w:eastAsiaTheme="minorEastAsia" w:hint="eastAsia"/>
          <w:sz w:val="21"/>
          <w:szCs w:val="21"/>
        </w:rPr>
        <w:t>集中录波仪</w:t>
      </w:r>
      <w:proofErr w:type="gramEnd"/>
      <w:r w:rsidRPr="004C6910">
        <w:rPr>
          <w:rFonts w:eastAsiaTheme="minorEastAsia" w:hint="eastAsia"/>
          <w:sz w:val="21"/>
          <w:szCs w:val="21"/>
        </w:rPr>
        <w:t>、模拟量采集合并单元、对时系统等外部装置进行信息交互。接口示意图如图</w:t>
      </w:r>
      <w:r>
        <w:rPr>
          <w:rFonts w:eastAsiaTheme="minorEastAsia" w:hint="eastAsia"/>
          <w:sz w:val="21"/>
          <w:szCs w:val="21"/>
        </w:rPr>
        <w:t>2</w:t>
      </w:r>
      <w:r w:rsidRPr="004C6910">
        <w:rPr>
          <w:rFonts w:eastAsiaTheme="minorEastAsia" w:hint="eastAsia"/>
          <w:sz w:val="21"/>
          <w:szCs w:val="21"/>
        </w:rPr>
        <w:t>所示。</w:t>
      </w:r>
    </w:p>
    <w:p w:rsidR="006C7E38" w:rsidRPr="004C6910" w:rsidRDefault="006C7E38" w:rsidP="00BB139D">
      <w:pPr>
        <w:pStyle w:val="04-"/>
        <w:spacing w:line="360" w:lineRule="auto"/>
        <w:ind w:firstLineChars="0" w:firstLine="0"/>
        <w:jc w:val="center"/>
      </w:pPr>
      <w:r w:rsidRPr="004C6910">
        <w:object w:dxaOrig="13751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189pt" o:ole="">
            <v:imagedata r:id="rId11" o:title=""/>
          </v:shape>
          <o:OLEObject Type="Embed" ProgID="Visio.Drawing.11" ShapeID="_x0000_i1025" DrawAspect="Content" ObjectID="_1614669757" r:id="rId12"/>
        </w:object>
      </w:r>
    </w:p>
    <w:p w:rsidR="006C7E38" w:rsidRPr="002A082F" w:rsidRDefault="006C7E38" w:rsidP="00BB139D">
      <w:pPr>
        <w:pStyle w:val="04-"/>
        <w:ind w:firstLineChars="0" w:firstLine="0"/>
        <w:jc w:val="center"/>
        <w:rPr>
          <w:rFonts w:ascii="黑体" w:eastAsia="黑体" w:hAnsi="黑体" w:cs="Times New Roman"/>
          <w:sz w:val="21"/>
          <w:szCs w:val="21"/>
        </w:rPr>
      </w:pPr>
      <w:r w:rsidRPr="002A082F">
        <w:rPr>
          <w:rFonts w:ascii="黑体" w:eastAsia="黑体" w:hAnsi="黑体" w:hint="eastAsia"/>
          <w:sz w:val="21"/>
          <w:szCs w:val="21"/>
        </w:rPr>
        <w:t>图</w:t>
      </w:r>
      <w:r>
        <w:rPr>
          <w:rFonts w:ascii="黑体" w:eastAsia="黑体" w:hAnsi="黑体" w:hint="eastAsia"/>
          <w:sz w:val="21"/>
          <w:szCs w:val="21"/>
        </w:rPr>
        <w:t xml:space="preserve"> 2</w:t>
      </w:r>
      <w:r w:rsidRPr="002A082F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CSD-347A</w:t>
      </w:r>
      <w:r w:rsidRPr="002A082F">
        <w:rPr>
          <w:rFonts w:ascii="黑体" w:eastAsia="黑体" w:hAnsi="黑体" w:hint="eastAsia"/>
          <w:sz w:val="21"/>
          <w:szCs w:val="21"/>
        </w:rPr>
        <w:t>外部接口示意图</w:t>
      </w:r>
    </w:p>
    <w:p w:rsidR="006C7E38" w:rsidRDefault="006C7E38" w:rsidP="009C2875">
      <w:pPr>
        <w:spacing w:line="360" w:lineRule="auto"/>
        <w:ind w:firstLineChars="200" w:firstLine="420"/>
        <w:rPr>
          <w:rFonts w:hint="eastAsia"/>
          <w:szCs w:val="21"/>
        </w:rPr>
      </w:pPr>
      <w:bookmarkStart w:id="5" w:name="_Toc467768408"/>
      <w:bookmarkStart w:id="6" w:name="_Toc468979925"/>
      <w:bookmarkStart w:id="7" w:name="_Toc469501272"/>
      <w:r>
        <w:rPr>
          <w:rFonts w:hint="eastAsia"/>
          <w:szCs w:val="21"/>
        </w:rPr>
        <w:t>CSD-347A</w:t>
      </w:r>
      <w:r>
        <w:rPr>
          <w:rFonts w:hint="eastAsia"/>
          <w:szCs w:val="21"/>
        </w:rPr>
        <w:t>特点：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 w:rsidRPr="006C7E38">
        <w:rPr>
          <w:rFonts w:hint="eastAsia"/>
          <w:szCs w:val="21"/>
        </w:rPr>
        <w:t>实现</w:t>
      </w:r>
      <w:r w:rsidRPr="006C7E38">
        <w:rPr>
          <w:rFonts w:hint="eastAsia"/>
          <w:szCs w:val="21"/>
        </w:rPr>
        <w:t>MMC</w:t>
      </w:r>
      <w:r w:rsidRPr="006C7E38">
        <w:rPr>
          <w:rFonts w:hint="eastAsia"/>
          <w:szCs w:val="21"/>
        </w:rPr>
        <w:t>的多种运行模式，包含</w:t>
      </w:r>
      <w:proofErr w:type="spellStart"/>
      <w:r w:rsidRPr="006C7E38">
        <w:rPr>
          <w:rFonts w:hint="eastAsia"/>
          <w:szCs w:val="21"/>
        </w:rPr>
        <w:t>Udc</w:t>
      </w:r>
      <w:proofErr w:type="spellEnd"/>
      <w:r w:rsidRPr="006C7E38">
        <w:rPr>
          <w:rFonts w:hint="eastAsia"/>
          <w:szCs w:val="21"/>
        </w:rPr>
        <w:t>/Q</w:t>
      </w:r>
      <w:r w:rsidRPr="006C7E38">
        <w:rPr>
          <w:rFonts w:hint="eastAsia"/>
          <w:szCs w:val="21"/>
        </w:rPr>
        <w:t>、</w:t>
      </w:r>
      <w:r w:rsidRPr="006C7E38">
        <w:rPr>
          <w:rFonts w:hint="eastAsia"/>
          <w:szCs w:val="21"/>
        </w:rPr>
        <w:t>PQ</w:t>
      </w:r>
      <w:r w:rsidRPr="006C7E38">
        <w:rPr>
          <w:rFonts w:hint="eastAsia"/>
          <w:szCs w:val="21"/>
        </w:rPr>
        <w:t>、直流下垂、交流下垂、</w:t>
      </w:r>
      <w:r w:rsidRPr="006C7E38">
        <w:rPr>
          <w:rFonts w:hint="eastAsia"/>
          <w:szCs w:val="21"/>
        </w:rPr>
        <w:t>VF</w:t>
      </w:r>
      <w:r w:rsidRPr="006C7E38">
        <w:rPr>
          <w:rFonts w:hint="eastAsia"/>
          <w:szCs w:val="21"/>
        </w:rPr>
        <w:t>模式，并可实现在线切换。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MMC</w:t>
      </w:r>
      <w:r>
        <w:rPr>
          <w:rFonts w:hint="eastAsia"/>
          <w:szCs w:val="21"/>
        </w:rPr>
        <w:t>开关以及解闭锁状态，顺控流程进行状态机管理，包含</w:t>
      </w:r>
      <w:r w:rsidRPr="004C6910">
        <w:rPr>
          <w:rFonts w:hint="eastAsia"/>
          <w:szCs w:val="21"/>
        </w:rPr>
        <w:t>接地、停运、备用、闭锁和解锁</w:t>
      </w:r>
      <w:r>
        <w:rPr>
          <w:rFonts w:hint="eastAsia"/>
          <w:szCs w:val="21"/>
        </w:rPr>
        <w:t>，可实现手动或者自动启动停机，方便任何状态的数据采集及观测。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控制链路延时小于</w:t>
      </w:r>
      <w:r>
        <w:rPr>
          <w:rFonts w:hint="eastAsia"/>
          <w:szCs w:val="21"/>
        </w:rPr>
        <w:t>300us</w:t>
      </w:r>
      <w:r>
        <w:rPr>
          <w:rFonts w:hint="eastAsia"/>
          <w:szCs w:val="21"/>
        </w:rPr>
        <w:t>，大大提供了</w:t>
      </w:r>
      <w:r>
        <w:rPr>
          <w:rFonts w:hint="eastAsia"/>
          <w:szCs w:val="21"/>
        </w:rPr>
        <w:t>MMC</w:t>
      </w:r>
      <w:r>
        <w:rPr>
          <w:rFonts w:hint="eastAsia"/>
          <w:szCs w:val="21"/>
        </w:rPr>
        <w:t>暂态控制能力。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可实现控制信号的分段录波，降低故障分析难度。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支持冗余化配置，可实现主</w:t>
      </w:r>
      <w:proofErr w:type="gramStart"/>
      <w:r>
        <w:rPr>
          <w:rFonts w:hint="eastAsia"/>
          <w:szCs w:val="21"/>
        </w:rPr>
        <w:t>备数据</w:t>
      </w:r>
      <w:proofErr w:type="gramEnd"/>
      <w:r>
        <w:rPr>
          <w:rFonts w:hint="eastAsia"/>
          <w:szCs w:val="21"/>
        </w:rPr>
        <w:t>实时拷贝，主备无扰切换，切换时间小于</w:t>
      </w:r>
      <w:r>
        <w:rPr>
          <w:rFonts w:hint="eastAsia"/>
          <w:szCs w:val="21"/>
        </w:rPr>
        <w:t>40us</w:t>
      </w:r>
      <w:r>
        <w:rPr>
          <w:rFonts w:hint="eastAsia"/>
          <w:szCs w:val="21"/>
        </w:rPr>
        <w:t>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集成控制保护功能一体化配置。</w:t>
      </w:r>
    </w:p>
    <w:p w:rsidR="006C7E38" w:rsidRDefault="006C7E38" w:rsidP="006C7E38">
      <w:pPr>
        <w:pStyle w:val="affffffff2"/>
        <w:numPr>
          <w:ilvl w:val="0"/>
          <w:numId w:val="3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根据交直流</w:t>
      </w:r>
      <w:proofErr w:type="gramStart"/>
      <w:r>
        <w:rPr>
          <w:rFonts w:hint="eastAsia"/>
          <w:szCs w:val="21"/>
        </w:rPr>
        <w:t>场不同</w:t>
      </w:r>
      <w:proofErr w:type="gramEnd"/>
      <w:r>
        <w:rPr>
          <w:rFonts w:hint="eastAsia"/>
          <w:szCs w:val="21"/>
        </w:rPr>
        <w:t>特点设置了丰富的保护元件，并且可选择投退。</w:t>
      </w:r>
    </w:p>
    <w:p w:rsidR="006C7E38" w:rsidRPr="006C7E38" w:rsidRDefault="006C7E38" w:rsidP="006C7E38">
      <w:pPr>
        <w:spacing w:line="360" w:lineRule="auto"/>
        <w:ind w:left="420"/>
        <w:rPr>
          <w:szCs w:val="21"/>
        </w:rPr>
      </w:pPr>
      <w:bookmarkStart w:id="8" w:name="_Toc229996465"/>
      <w:bookmarkStart w:id="9" w:name="_Toc232409019"/>
      <w:bookmarkStart w:id="10" w:name="_Toc505932606"/>
      <w:bookmarkStart w:id="11" w:name="_Toc153864217"/>
      <w:bookmarkEnd w:id="1"/>
      <w:bookmarkEnd w:id="2"/>
      <w:bookmarkEnd w:id="3"/>
      <w:bookmarkEnd w:id="4"/>
      <w:bookmarkEnd w:id="5"/>
      <w:bookmarkEnd w:id="6"/>
      <w:bookmarkEnd w:id="7"/>
    </w:p>
    <w:p w:rsidR="006C7E38" w:rsidRDefault="006C7E38" w:rsidP="006C7E38">
      <w:pPr>
        <w:pStyle w:val="afffff8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CSD-347A</w:t>
      </w:r>
      <w:r>
        <w:rPr>
          <w:rFonts w:hint="eastAsia"/>
        </w:rPr>
        <w:t>保护元件列表</w:t>
      </w:r>
    </w:p>
    <w:tbl>
      <w:tblPr>
        <w:tblStyle w:val="afffffc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693"/>
        <w:gridCol w:w="3544"/>
      </w:tblGrid>
      <w:tr w:rsidR="006C7E38" w:rsidRPr="00F6689E" w:rsidTr="009C2875">
        <w:trPr>
          <w:tblHeader/>
          <w:jc w:val="center"/>
        </w:trPr>
        <w:tc>
          <w:tcPr>
            <w:tcW w:w="1101" w:type="dxa"/>
          </w:tcPr>
          <w:p w:rsidR="006C7E38" w:rsidRPr="00F6689E" w:rsidRDefault="006C7E38" w:rsidP="00F6689E">
            <w:pPr>
              <w:spacing w:line="360" w:lineRule="auto"/>
              <w:rPr>
                <w:rFonts w:ascii="Times New Roman"/>
                <w:b/>
                <w:szCs w:val="21"/>
              </w:rPr>
            </w:pPr>
            <w:r w:rsidRPr="00F6689E">
              <w:rPr>
                <w:rFonts w:ascii="Times New Roman" w:hint="eastAsia"/>
                <w:b/>
                <w:szCs w:val="21"/>
              </w:rPr>
              <w:t>序号</w:t>
            </w:r>
          </w:p>
        </w:tc>
        <w:tc>
          <w:tcPr>
            <w:tcW w:w="2693" w:type="dxa"/>
          </w:tcPr>
          <w:p w:rsidR="006C7E38" w:rsidRPr="00F6689E" w:rsidRDefault="006C7E38" w:rsidP="00F6689E">
            <w:pPr>
              <w:spacing w:line="360" w:lineRule="auto"/>
              <w:ind w:firstLineChars="200" w:firstLine="422"/>
              <w:rPr>
                <w:rFonts w:ascii="Times New Roman"/>
                <w:b/>
                <w:szCs w:val="21"/>
              </w:rPr>
            </w:pPr>
            <w:r w:rsidRPr="00F6689E">
              <w:rPr>
                <w:rFonts w:ascii="Times New Roman" w:hint="eastAsia"/>
                <w:b/>
                <w:szCs w:val="21"/>
              </w:rPr>
              <w:t>位置</w:t>
            </w: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2"/>
              <w:rPr>
                <w:rFonts w:ascii="Times New Roman"/>
                <w:b/>
                <w:szCs w:val="21"/>
              </w:rPr>
            </w:pPr>
            <w:r w:rsidRPr="00F6689E">
              <w:rPr>
                <w:rFonts w:ascii="Times New Roman" w:hint="eastAsia"/>
                <w:b/>
                <w:szCs w:val="21"/>
              </w:rPr>
              <w:t>保护名称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 w:val="restart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proofErr w:type="gramStart"/>
            <w:r w:rsidRPr="00F6689E">
              <w:rPr>
                <w:rFonts w:ascii="Times New Roman" w:hint="eastAsia"/>
                <w:szCs w:val="21"/>
              </w:rPr>
              <w:t>交流区</w:t>
            </w:r>
            <w:proofErr w:type="gramEnd"/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交流</w:t>
            </w:r>
            <w:r w:rsidRPr="00F6689E">
              <w:rPr>
                <w:rFonts w:ascii="Times New Roman" w:hint="eastAsia"/>
                <w:szCs w:val="21"/>
              </w:rPr>
              <w:t>连接母线差动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桥臂差动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桥臂电抗差动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交流连接母线过流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交流低电压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交流过电压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启动回路热过载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中性点电阻过热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桥臂过流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交流频率保护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 w:val="restart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直流区</w:t>
            </w: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阀直流过流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直流电压不平衡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直流过电压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rFonts w:ascii="Times New Roman"/>
                <w:szCs w:val="21"/>
              </w:rPr>
            </w:pPr>
            <w:r w:rsidRPr="00F6689E">
              <w:rPr>
                <w:rFonts w:ascii="Times New Roman" w:hint="eastAsia"/>
                <w:szCs w:val="21"/>
              </w:rPr>
              <w:t>直流低电压</w:t>
            </w:r>
          </w:p>
        </w:tc>
      </w:tr>
      <w:tr w:rsidR="006C7E38" w:rsidRPr="00F6689E" w:rsidTr="00F6689E">
        <w:trPr>
          <w:jc w:val="center"/>
        </w:trPr>
        <w:tc>
          <w:tcPr>
            <w:tcW w:w="1101" w:type="dxa"/>
          </w:tcPr>
          <w:p w:rsidR="006C7E38" w:rsidRPr="00F6689E" w:rsidRDefault="006C7E38" w:rsidP="001A1EDF">
            <w:pPr>
              <w:pStyle w:val="affffffff2"/>
              <w:numPr>
                <w:ilvl w:val="0"/>
                <w:numId w:val="34"/>
              </w:numPr>
              <w:spacing w:line="360" w:lineRule="auto"/>
              <w:ind w:firstLineChars="0"/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  <w:tc>
          <w:tcPr>
            <w:tcW w:w="3544" w:type="dxa"/>
          </w:tcPr>
          <w:p w:rsidR="006C7E38" w:rsidRPr="00F6689E" w:rsidRDefault="006C7E38" w:rsidP="00F6689E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直流低压过流</w:t>
            </w:r>
          </w:p>
        </w:tc>
      </w:tr>
      <w:bookmarkEnd w:id="8"/>
      <w:bookmarkEnd w:id="9"/>
      <w:bookmarkEnd w:id="10"/>
      <w:bookmarkEnd w:id="11"/>
    </w:tbl>
    <w:p w:rsidR="00622A85" w:rsidRPr="00622A85" w:rsidRDefault="00622A85" w:rsidP="00F6689E">
      <w:pPr>
        <w:pStyle w:val="aff0"/>
        <w:spacing w:after="156"/>
        <w:ind w:firstLineChars="0" w:firstLine="0"/>
      </w:pPr>
    </w:p>
    <w:sectPr w:rsidR="00622A85" w:rsidRPr="00622A85" w:rsidSect="00BB139D">
      <w:headerReference w:type="default" r:id="rId13"/>
      <w:footerReference w:type="default" r:id="rId14"/>
      <w:pgSz w:w="11907" w:h="16160" w:code="9"/>
      <w:pgMar w:top="1985" w:right="1134" w:bottom="1134" w:left="1559" w:header="1418" w:footer="964" w:gutter="0"/>
      <w:pgNumType w:fmt="numberInDash"/>
      <w:cols w:space="425"/>
      <w:formProt w:val="0"/>
      <w:docGrid w:type="linesAndChar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186" w:rsidRDefault="003B4186">
      <w:r>
        <w:separator/>
      </w:r>
    </w:p>
  </w:endnote>
  <w:endnote w:type="continuationSeparator" w:id="0">
    <w:p w:rsidR="003B4186" w:rsidRDefault="003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 Inspira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 Hei">
    <w:altName w:val="仿宋_GB2312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A2C" w:rsidRPr="00F25D00" w:rsidRDefault="006B0A2C" w:rsidP="005419EE">
    <w:pPr>
      <w:pStyle w:val="af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186" w:rsidRDefault="003B4186">
      <w:r>
        <w:separator/>
      </w:r>
    </w:p>
  </w:footnote>
  <w:footnote w:type="continuationSeparator" w:id="0">
    <w:p w:rsidR="003B4186" w:rsidRDefault="003B4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A2C" w:rsidRPr="00F25D00" w:rsidRDefault="006B0A2C" w:rsidP="00F25D00">
    <w:pPr>
      <w:pStyle w:val="affc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D2E105C"/>
    <w:lvl w:ilvl="0">
      <w:start w:val="1"/>
      <w:numFmt w:val="decimal"/>
      <w:pStyle w:val="5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>
    <w:nsid w:val="FFFFFF7E"/>
    <w:multiLevelType w:val="singleLevel"/>
    <w:tmpl w:val="F4B6B548"/>
    <w:lvl w:ilvl="0">
      <w:start w:val="1"/>
      <w:numFmt w:val="decimal"/>
      <w:pStyle w:val="4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2">
    <w:nsid w:val="FFFFFF82"/>
    <w:multiLevelType w:val="singleLevel"/>
    <w:tmpl w:val="614AE898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5B78D5"/>
    <w:multiLevelType w:val="hybridMultilevel"/>
    <w:tmpl w:val="54A0F3B6"/>
    <w:lvl w:ilvl="0" w:tplc="67C08C02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6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0AE367E9"/>
    <w:multiLevelType w:val="multilevel"/>
    <w:tmpl w:val="68FAB4E2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8">
    <w:nsid w:val="0CEB339B"/>
    <w:multiLevelType w:val="hybridMultilevel"/>
    <w:tmpl w:val="DB4C931C"/>
    <w:lvl w:ilvl="0" w:tplc="FFFFFFFF">
      <w:start w:val="1"/>
      <w:numFmt w:val="decimal"/>
      <w:pStyle w:val="1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DDE2B46"/>
    <w:multiLevelType w:val="multilevel"/>
    <w:tmpl w:val="6978C306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10">
    <w:nsid w:val="1DBF583A"/>
    <w:multiLevelType w:val="multilevel"/>
    <w:tmpl w:val="F8D0F384"/>
    <w:lvl w:ilvl="0">
      <w:start w:val="1"/>
      <w:numFmt w:val="decimal"/>
      <w:lvlRestart w:val="0"/>
      <w:pStyle w:val="a3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11">
    <w:nsid w:val="1FC91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i w:val="0"/>
        <w:color w:val="auto"/>
        <w:sz w:val="28"/>
        <w:szCs w:val="2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1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268323CB"/>
    <w:multiLevelType w:val="multilevel"/>
    <w:tmpl w:val="A3DEE57E"/>
    <w:lvl w:ilvl="0">
      <w:start w:val="1"/>
      <w:numFmt w:val="decimal"/>
      <w:pStyle w:val="a4"/>
      <w:suff w:val="nothing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99441F"/>
    <w:multiLevelType w:val="singleLevel"/>
    <w:tmpl w:val="AD88C72A"/>
    <w:lvl w:ilvl="0">
      <w:start w:val="1"/>
      <w:numFmt w:val="bullet"/>
      <w:pStyle w:val="PropLevel2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9294A33"/>
    <w:multiLevelType w:val="hybridMultilevel"/>
    <w:tmpl w:val="98BCF058"/>
    <w:lvl w:ilvl="0" w:tplc="A7363D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A8F7113"/>
    <w:multiLevelType w:val="multilevel"/>
    <w:tmpl w:val="76786F08"/>
    <w:lvl w:ilvl="0">
      <w:start w:val="1"/>
      <w:numFmt w:val="upperLetter"/>
      <w:pStyle w:val="a5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6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6">
    <w:nsid w:val="2C5917C3"/>
    <w:multiLevelType w:val="multilevel"/>
    <w:tmpl w:val="C9A69A3E"/>
    <w:lvl w:ilvl="0">
      <w:start w:val="1"/>
      <w:numFmt w:val="none"/>
      <w:pStyle w:val="a7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8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9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7">
    <w:nsid w:val="384A34C6"/>
    <w:multiLevelType w:val="multilevel"/>
    <w:tmpl w:val="BED43DB8"/>
    <w:lvl w:ilvl="0">
      <w:start w:val="1"/>
      <w:numFmt w:val="upperLetter"/>
      <w:suff w:val="space"/>
      <w:lvlText w:val="附录 %1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</w:rPr>
    </w:lvl>
    <w:lvl w:ilvl="1">
      <w:start w:val="1"/>
      <w:numFmt w:val="decimal"/>
      <w:pStyle w:val="new1"/>
      <w:suff w:val="space"/>
      <w:lvlText w:val="%1.%2 "/>
      <w:lvlJc w:val="left"/>
      <w:pPr>
        <w:ind w:left="567" w:hanging="567"/>
      </w:pPr>
      <w:rPr>
        <w:rFonts w:ascii="Times New Roman" w:eastAsia="宋体" w:hAnsi="Times New Roman" w:hint="default"/>
        <w:b w:val="0"/>
        <w:i w:val="0"/>
        <w:sz w:val="21"/>
      </w:rPr>
    </w:lvl>
    <w:lvl w:ilvl="2">
      <w:start w:val="1"/>
      <w:numFmt w:val="decimal"/>
      <w:pStyle w:val="new2"/>
      <w:suff w:val="space"/>
      <w:lvlText w:val="%1.%2.%3 "/>
      <w:lvlJc w:val="left"/>
      <w:pPr>
        <w:ind w:left="709" w:hanging="709"/>
      </w:pPr>
      <w:rPr>
        <w:rFonts w:ascii="Times New Roman" w:eastAsia="宋体" w:hAnsi="Times New Roman" w:hint="default"/>
        <w:b w:val="0"/>
        <w:i w:val="0"/>
        <w:sz w:val="21"/>
      </w:rPr>
    </w:lvl>
    <w:lvl w:ilvl="3">
      <w:start w:val="1"/>
      <w:numFmt w:val="decimal"/>
      <w:pStyle w:val="new3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黑体" w:eastAsia="黑体"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A504044"/>
    <w:multiLevelType w:val="hybridMultilevel"/>
    <w:tmpl w:val="6D56DD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D733618"/>
    <w:multiLevelType w:val="multilevel"/>
    <w:tmpl w:val="193A04F0"/>
    <w:lvl w:ilvl="0">
      <w:start w:val="1"/>
      <w:numFmt w:val="decimal"/>
      <w:pStyle w:val="aa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20">
    <w:nsid w:val="3E1B416B"/>
    <w:multiLevelType w:val="multilevel"/>
    <w:tmpl w:val="4F24855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none"/>
      <w:pStyle w:val="2Heading2HiddenHeading2CCBSheading22ISO1"/>
      <w:lvlText w:val="2.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1AE74F1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>
    <w:nsid w:val="44C50F90"/>
    <w:multiLevelType w:val="multilevel"/>
    <w:tmpl w:val="C346DA34"/>
    <w:lvl w:ilvl="0">
      <w:start w:val="1"/>
      <w:numFmt w:val="decimal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1"/>
        <w:szCs w:val="21"/>
      </w:rPr>
    </w:lvl>
    <w:lvl w:ilvl="1">
      <w:start w:val="1"/>
      <w:numFmt w:val="decimal"/>
      <w:pStyle w:val="ab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color w:val="auto"/>
        <w:sz w:val="20"/>
      </w:rPr>
    </w:lvl>
    <w:lvl w:ilvl="2">
      <w:start w:val="1"/>
      <w:numFmt w:val="decimal"/>
      <w:pStyle w:val="ac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abstractNum w:abstractNumId="23">
    <w:nsid w:val="4B733A5F"/>
    <w:multiLevelType w:val="multilevel"/>
    <w:tmpl w:val="2894FF02"/>
    <w:lvl w:ilvl="0">
      <w:start w:val="1"/>
      <w:numFmt w:val="decimal"/>
      <w:lvlRestart w:val="0"/>
      <w:pStyle w:val="ad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24">
    <w:nsid w:val="52AB251B"/>
    <w:multiLevelType w:val="multilevel"/>
    <w:tmpl w:val="541C26EC"/>
    <w:lvl w:ilvl="0">
      <w:start w:val="1"/>
      <w:numFmt w:val="decimal"/>
      <w:pStyle w:val="ae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none"/>
      <w:lvlText w:val="2.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C2AF5"/>
    <w:multiLevelType w:val="multilevel"/>
    <w:tmpl w:val="5AB41562"/>
    <w:lvl w:ilvl="0">
      <w:start w:val="1"/>
      <w:numFmt w:val="decimal"/>
      <w:pStyle w:val="af"/>
      <w:suff w:val="nothing"/>
      <w:lvlText w:val="图%1　"/>
      <w:lvlJc w:val="left"/>
      <w:pPr>
        <w:ind w:left="3544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6">
    <w:nsid w:val="60B55DC2"/>
    <w:multiLevelType w:val="multilevel"/>
    <w:tmpl w:val="9DCC486E"/>
    <w:lvl w:ilvl="0">
      <w:start w:val="1"/>
      <w:numFmt w:val="upperLetter"/>
      <w:pStyle w:val="af0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1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7">
    <w:nsid w:val="646260FA"/>
    <w:multiLevelType w:val="multilevel"/>
    <w:tmpl w:val="4F2011E8"/>
    <w:lvl w:ilvl="0">
      <w:start w:val="1"/>
      <w:numFmt w:val="decimal"/>
      <w:pStyle w:val="af2"/>
      <w:suff w:val="nothing"/>
      <w:lvlText w:val="表%1　"/>
      <w:lvlJc w:val="left"/>
      <w:pPr>
        <w:ind w:left="3261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-142"/>
        </w:tabs>
        <w:ind w:left="-1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212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693"/>
        </w:tabs>
        <w:ind w:left="269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60"/>
        </w:tabs>
        <w:ind w:left="326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68"/>
        </w:tabs>
        <w:ind w:left="3968" w:hanging="1700"/>
      </w:pPr>
      <w:rPr>
        <w:rFonts w:hint="eastAsia"/>
      </w:rPr>
    </w:lvl>
  </w:abstractNum>
  <w:abstractNum w:abstractNumId="28">
    <w:nsid w:val="657D3FBC"/>
    <w:multiLevelType w:val="multilevel"/>
    <w:tmpl w:val="95FA0F16"/>
    <w:lvl w:ilvl="0">
      <w:start w:val="1"/>
      <w:numFmt w:val="upperLetter"/>
      <w:pStyle w:val="af3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4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8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8D44892"/>
    <w:multiLevelType w:val="singleLevel"/>
    <w:tmpl w:val="67B280C2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>
    <w:nsid w:val="6BB12EF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6CB409C4"/>
    <w:multiLevelType w:val="multilevel"/>
    <w:tmpl w:val="9EA24BC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>
    <w:nsid w:val="6D6C07CD"/>
    <w:multiLevelType w:val="multilevel"/>
    <w:tmpl w:val="7A408B34"/>
    <w:lvl w:ilvl="0">
      <w:start w:val="1"/>
      <w:numFmt w:val="lowerLetter"/>
      <w:pStyle w:val="af9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a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3">
    <w:nsid w:val="6DBF04F4"/>
    <w:multiLevelType w:val="multilevel"/>
    <w:tmpl w:val="5BEC0A32"/>
    <w:lvl w:ilvl="0">
      <w:start w:val="1"/>
      <w:numFmt w:val="none"/>
      <w:pStyle w:val="afb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34">
    <w:nsid w:val="785F3525"/>
    <w:multiLevelType w:val="multilevel"/>
    <w:tmpl w:val="1A06B97E"/>
    <w:lvl w:ilvl="0">
      <w:start w:val="2"/>
      <w:numFmt w:val="decimal"/>
      <w:lvlText w:val="%1"/>
      <w:lvlJc w:val="left"/>
      <w:pPr>
        <w:tabs>
          <w:tab w:val="num" w:pos="-300"/>
        </w:tabs>
        <w:ind w:left="-3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-300"/>
        </w:tabs>
        <w:ind w:left="-300" w:hanging="600"/>
      </w:pPr>
      <w:rPr>
        <w:rFonts w:hint="default"/>
      </w:rPr>
    </w:lvl>
    <w:lvl w:ilvl="2">
      <w:start w:val="1"/>
      <w:numFmt w:val="decimal"/>
      <w:pStyle w:val="31"/>
      <w:lvlText w:val="%1.1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"/>
        </w:tabs>
        <w:ind w:left="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60"/>
        </w:tabs>
        <w:ind w:left="1260" w:hanging="2160"/>
      </w:pPr>
      <w:rPr>
        <w:rFonts w:hint="default"/>
      </w:r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16"/>
  </w:num>
  <w:num w:numId="5">
    <w:abstractNumId w:val="10"/>
  </w:num>
  <w:num w:numId="6">
    <w:abstractNumId w:val="23"/>
  </w:num>
  <w:num w:numId="7">
    <w:abstractNumId w:val="26"/>
  </w:num>
  <w:num w:numId="8">
    <w:abstractNumId w:val="15"/>
  </w:num>
  <w:num w:numId="9">
    <w:abstractNumId w:val="28"/>
  </w:num>
  <w:num w:numId="10">
    <w:abstractNumId w:val="32"/>
  </w:num>
  <w:num w:numId="11">
    <w:abstractNumId w:val="6"/>
  </w:num>
  <w:num w:numId="12">
    <w:abstractNumId w:val="19"/>
  </w:num>
  <w:num w:numId="13">
    <w:abstractNumId w:val="9"/>
  </w:num>
  <w:num w:numId="14">
    <w:abstractNumId w:val="27"/>
  </w:num>
  <w:num w:numId="15">
    <w:abstractNumId w:val="25"/>
  </w:num>
  <w:num w:numId="16">
    <w:abstractNumId w:val="11"/>
  </w:num>
  <w:num w:numId="17">
    <w:abstractNumId w:val="22"/>
  </w:num>
  <w:num w:numId="18">
    <w:abstractNumId w:val="20"/>
  </w:num>
  <w:num w:numId="19">
    <w:abstractNumId w:val="34"/>
  </w:num>
  <w:num w:numId="20">
    <w:abstractNumId w:val="29"/>
  </w:num>
  <w:num w:numId="21">
    <w:abstractNumId w:val="13"/>
  </w:num>
  <w:num w:numId="22">
    <w:abstractNumId w:val="24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30"/>
  </w:num>
  <w:num w:numId="28">
    <w:abstractNumId w:val="21"/>
  </w:num>
  <w:num w:numId="29">
    <w:abstractNumId w:val="8"/>
  </w:num>
  <w:num w:numId="30">
    <w:abstractNumId w:val="31"/>
  </w:num>
  <w:num w:numId="31">
    <w:abstractNumId w:val="4"/>
  </w:num>
  <w:num w:numId="32">
    <w:abstractNumId w:val="17"/>
  </w:num>
  <w:num w:numId="33">
    <w:abstractNumId w:val="12"/>
  </w:num>
  <w:num w:numId="34">
    <w:abstractNumId w:val="14"/>
  </w:num>
  <w:num w:numId="35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mirrorMargin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C6"/>
    <w:rsid w:val="00000244"/>
    <w:rsid w:val="00001638"/>
    <w:rsid w:val="0000185F"/>
    <w:rsid w:val="00003671"/>
    <w:rsid w:val="00005845"/>
    <w:rsid w:val="0000586F"/>
    <w:rsid w:val="00005885"/>
    <w:rsid w:val="0000700F"/>
    <w:rsid w:val="00010446"/>
    <w:rsid w:val="000112D1"/>
    <w:rsid w:val="000125AC"/>
    <w:rsid w:val="000132C9"/>
    <w:rsid w:val="00013D86"/>
    <w:rsid w:val="00013E02"/>
    <w:rsid w:val="00016057"/>
    <w:rsid w:val="000174BF"/>
    <w:rsid w:val="0002143C"/>
    <w:rsid w:val="0002231A"/>
    <w:rsid w:val="00023FB6"/>
    <w:rsid w:val="000241F3"/>
    <w:rsid w:val="0002444E"/>
    <w:rsid w:val="000244EC"/>
    <w:rsid w:val="00024D77"/>
    <w:rsid w:val="00025880"/>
    <w:rsid w:val="00025A65"/>
    <w:rsid w:val="00026C31"/>
    <w:rsid w:val="00027280"/>
    <w:rsid w:val="00027AD3"/>
    <w:rsid w:val="000306B7"/>
    <w:rsid w:val="00030DD4"/>
    <w:rsid w:val="000320A7"/>
    <w:rsid w:val="000321CB"/>
    <w:rsid w:val="00033D01"/>
    <w:rsid w:val="00034834"/>
    <w:rsid w:val="00035925"/>
    <w:rsid w:val="00037643"/>
    <w:rsid w:val="0004019E"/>
    <w:rsid w:val="0004573A"/>
    <w:rsid w:val="00045A9C"/>
    <w:rsid w:val="0004644D"/>
    <w:rsid w:val="00046752"/>
    <w:rsid w:val="00046DCC"/>
    <w:rsid w:val="00047966"/>
    <w:rsid w:val="000514A2"/>
    <w:rsid w:val="000525C9"/>
    <w:rsid w:val="00053062"/>
    <w:rsid w:val="00054583"/>
    <w:rsid w:val="000562E3"/>
    <w:rsid w:val="00061E71"/>
    <w:rsid w:val="0006246B"/>
    <w:rsid w:val="00063C83"/>
    <w:rsid w:val="00064D6E"/>
    <w:rsid w:val="000666D1"/>
    <w:rsid w:val="000666DA"/>
    <w:rsid w:val="00066B9B"/>
    <w:rsid w:val="00067CDF"/>
    <w:rsid w:val="00072700"/>
    <w:rsid w:val="00072EE8"/>
    <w:rsid w:val="0007375A"/>
    <w:rsid w:val="000737AA"/>
    <w:rsid w:val="00074FBE"/>
    <w:rsid w:val="00075B25"/>
    <w:rsid w:val="000760D7"/>
    <w:rsid w:val="0007661D"/>
    <w:rsid w:val="000767C7"/>
    <w:rsid w:val="00080AF0"/>
    <w:rsid w:val="000826CC"/>
    <w:rsid w:val="00083A09"/>
    <w:rsid w:val="00085760"/>
    <w:rsid w:val="0008577F"/>
    <w:rsid w:val="00090008"/>
    <w:rsid w:val="0009005E"/>
    <w:rsid w:val="000906E0"/>
    <w:rsid w:val="00091C6B"/>
    <w:rsid w:val="00092857"/>
    <w:rsid w:val="0009509D"/>
    <w:rsid w:val="0009567D"/>
    <w:rsid w:val="00096B25"/>
    <w:rsid w:val="0009785C"/>
    <w:rsid w:val="00097AB9"/>
    <w:rsid w:val="00097BCD"/>
    <w:rsid w:val="000A20A9"/>
    <w:rsid w:val="000A4152"/>
    <w:rsid w:val="000A48B1"/>
    <w:rsid w:val="000A5E8C"/>
    <w:rsid w:val="000B09D4"/>
    <w:rsid w:val="000B160D"/>
    <w:rsid w:val="000B16E8"/>
    <w:rsid w:val="000B19DF"/>
    <w:rsid w:val="000B3143"/>
    <w:rsid w:val="000B32DF"/>
    <w:rsid w:val="000B3671"/>
    <w:rsid w:val="000B5A93"/>
    <w:rsid w:val="000B66E8"/>
    <w:rsid w:val="000B6C75"/>
    <w:rsid w:val="000B78BE"/>
    <w:rsid w:val="000C3A36"/>
    <w:rsid w:val="000C6964"/>
    <w:rsid w:val="000C6B05"/>
    <w:rsid w:val="000C6B5E"/>
    <w:rsid w:val="000C6DD6"/>
    <w:rsid w:val="000C73D4"/>
    <w:rsid w:val="000D0709"/>
    <w:rsid w:val="000D0E41"/>
    <w:rsid w:val="000D0F27"/>
    <w:rsid w:val="000D174F"/>
    <w:rsid w:val="000D3D4C"/>
    <w:rsid w:val="000D4F51"/>
    <w:rsid w:val="000D523F"/>
    <w:rsid w:val="000D56AC"/>
    <w:rsid w:val="000D5CD7"/>
    <w:rsid w:val="000D6CD1"/>
    <w:rsid w:val="000D718B"/>
    <w:rsid w:val="000E0092"/>
    <w:rsid w:val="000E086F"/>
    <w:rsid w:val="000E0C46"/>
    <w:rsid w:val="000E1F79"/>
    <w:rsid w:val="000E24F0"/>
    <w:rsid w:val="000E2DBA"/>
    <w:rsid w:val="000E5DDC"/>
    <w:rsid w:val="000E798C"/>
    <w:rsid w:val="000F0184"/>
    <w:rsid w:val="000F030C"/>
    <w:rsid w:val="000F129C"/>
    <w:rsid w:val="000F1E88"/>
    <w:rsid w:val="000F2D69"/>
    <w:rsid w:val="000F5919"/>
    <w:rsid w:val="000F6238"/>
    <w:rsid w:val="000F70AB"/>
    <w:rsid w:val="00103702"/>
    <w:rsid w:val="00105435"/>
    <w:rsid w:val="001056DE"/>
    <w:rsid w:val="00105D9D"/>
    <w:rsid w:val="00106EAD"/>
    <w:rsid w:val="0011052A"/>
    <w:rsid w:val="0011172A"/>
    <w:rsid w:val="001124C0"/>
    <w:rsid w:val="00112B02"/>
    <w:rsid w:val="00113D85"/>
    <w:rsid w:val="001140CC"/>
    <w:rsid w:val="00122754"/>
    <w:rsid w:val="00122ACF"/>
    <w:rsid w:val="00124221"/>
    <w:rsid w:val="0013175F"/>
    <w:rsid w:val="00132119"/>
    <w:rsid w:val="00132AB8"/>
    <w:rsid w:val="00132BC9"/>
    <w:rsid w:val="001336D5"/>
    <w:rsid w:val="001367F6"/>
    <w:rsid w:val="00137A85"/>
    <w:rsid w:val="00140627"/>
    <w:rsid w:val="001409BF"/>
    <w:rsid w:val="001418F7"/>
    <w:rsid w:val="00144068"/>
    <w:rsid w:val="00144825"/>
    <w:rsid w:val="00145E60"/>
    <w:rsid w:val="00150636"/>
    <w:rsid w:val="00150EEC"/>
    <w:rsid w:val="001512B4"/>
    <w:rsid w:val="001512D6"/>
    <w:rsid w:val="001519F5"/>
    <w:rsid w:val="001530EF"/>
    <w:rsid w:val="0015539B"/>
    <w:rsid w:val="00157B9F"/>
    <w:rsid w:val="001620A5"/>
    <w:rsid w:val="00162C71"/>
    <w:rsid w:val="00163A29"/>
    <w:rsid w:val="00164E53"/>
    <w:rsid w:val="00166906"/>
    <w:rsid w:val="0016699D"/>
    <w:rsid w:val="001706F5"/>
    <w:rsid w:val="00170BC6"/>
    <w:rsid w:val="001741EF"/>
    <w:rsid w:val="00175159"/>
    <w:rsid w:val="00176208"/>
    <w:rsid w:val="0018211B"/>
    <w:rsid w:val="00182AB6"/>
    <w:rsid w:val="00183CCB"/>
    <w:rsid w:val="001840D3"/>
    <w:rsid w:val="00184A1F"/>
    <w:rsid w:val="0018669C"/>
    <w:rsid w:val="00187095"/>
    <w:rsid w:val="001900F8"/>
    <w:rsid w:val="00190154"/>
    <w:rsid w:val="001901FE"/>
    <w:rsid w:val="001906E2"/>
    <w:rsid w:val="00191258"/>
    <w:rsid w:val="00192680"/>
    <w:rsid w:val="00192A1F"/>
    <w:rsid w:val="00193037"/>
    <w:rsid w:val="00193A2C"/>
    <w:rsid w:val="0019715D"/>
    <w:rsid w:val="001A09BC"/>
    <w:rsid w:val="001A0CBF"/>
    <w:rsid w:val="001A1804"/>
    <w:rsid w:val="001A1995"/>
    <w:rsid w:val="001A1EDF"/>
    <w:rsid w:val="001A21BA"/>
    <w:rsid w:val="001A288E"/>
    <w:rsid w:val="001A3C80"/>
    <w:rsid w:val="001A4454"/>
    <w:rsid w:val="001A67FB"/>
    <w:rsid w:val="001B1768"/>
    <w:rsid w:val="001B2360"/>
    <w:rsid w:val="001B440E"/>
    <w:rsid w:val="001B6A0F"/>
    <w:rsid w:val="001B6DC2"/>
    <w:rsid w:val="001B7026"/>
    <w:rsid w:val="001B7B60"/>
    <w:rsid w:val="001B7DD3"/>
    <w:rsid w:val="001B7FD1"/>
    <w:rsid w:val="001C0C5B"/>
    <w:rsid w:val="001C10B2"/>
    <w:rsid w:val="001C149C"/>
    <w:rsid w:val="001C1F3B"/>
    <w:rsid w:val="001C21AC"/>
    <w:rsid w:val="001C222B"/>
    <w:rsid w:val="001C302E"/>
    <w:rsid w:val="001C3BEC"/>
    <w:rsid w:val="001C4350"/>
    <w:rsid w:val="001C47BA"/>
    <w:rsid w:val="001C59EA"/>
    <w:rsid w:val="001C62F9"/>
    <w:rsid w:val="001C645B"/>
    <w:rsid w:val="001C7166"/>
    <w:rsid w:val="001D0DA6"/>
    <w:rsid w:val="001D19B8"/>
    <w:rsid w:val="001D406C"/>
    <w:rsid w:val="001D41EE"/>
    <w:rsid w:val="001D65E3"/>
    <w:rsid w:val="001E0380"/>
    <w:rsid w:val="001E0C9C"/>
    <w:rsid w:val="001E13B1"/>
    <w:rsid w:val="001E17AE"/>
    <w:rsid w:val="001E2AF4"/>
    <w:rsid w:val="001E2BEB"/>
    <w:rsid w:val="001E42A0"/>
    <w:rsid w:val="001F1D55"/>
    <w:rsid w:val="001F390C"/>
    <w:rsid w:val="001F3A19"/>
    <w:rsid w:val="001F467F"/>
    <w:rsid w:val="001F48FE"/>
    <w:rsid w:val="001F56F3"/>
    <w:rsid w:val="001F632A"/>
    <w:rsid w:val="001F7A2B"/>
    <w:rsid w:val="001F7A77"/>
    <w:rsid w:val="001F7A85"/>
    <w:rsid w:val="002052F1"/>
    <w:rsid w:val="0020701E"/>
    <w:rsid w:val="00211F3D"/>
    <w:rsid w:val="00213FC1"/>
    <w:rsid w:val="00220F6D"/>
    <w:rsid w:val="00222200"/>
    <w:rsid w:val="0022259D"/>
    <w:rsid w:val="00222CB8"/>
    <w:rsid w:val="00226423"/>
    <w:rsid w:val="002274F5"/>
    <w:rsid w:val="00227629"/>
    <w:rsid w:val="0022766D"/>
    <w:rsid w:val="00231C6F"/>
    <w:rsid w:val="00232895"/>
    <w:rsid w:val="00232D94"/>
    <w:rsid w:val="00233F68"/>
    <w:rsid w:val="00234467"/>
    <w:rsid w:val="002355F5"/>
    <w:rsid w:val="00235E2D"/>
    <w:rsid w:val="00237D8D"/>
    <w:rsid w:val="00237E7D"/>
    <w:rsid w:val="00240A68"/>
    <w:rsid w:val="00241DA2"/>
    <w:rsid w:val="00244707"/>
    <w:rsid w:val="00247ED7"/>
    <w:rsid w:val="00247FEE"/>
    <w:rsid w:val="00250E7D"/>
    <w:rsid w:val="002510E3"/>
    <w:rsid w:val="0025231C"/>
    <w:rsid w:val="0025480F"/>
    <w:rsid w:val="00254DFC"/>
    <w:rsid w:val="00256035"/>
    <w:rsid w:val="002565D5"/>
    <w:rsid w:val="00256716"/>
    <w:rsid w:val="00260829"/>
    <w:rsid w:val="0026165D"/>
    <w:rsid w:val="002622C0"/>
    <w:rsid w:val="00263B5B"/>
    <w:rsid w:val="00263ECC"/>
    <w:rsid w:val="002645B0"/>
    <w:rsid w:val="002705B7"/>
    <w:rsid w:val="00270AC0"/>
    <w:rsid w:val="00270FDA"/>
    <w:rsid w:val="00273553"/>
    <w:rsid w:val="00274D20"/>
    <w:rsid w:val="00276499"/>
    <w:rsid w:val="00276D4F"/>
    <w:rsid w:val="002778AE"/>
    <w:rsid w:val="00277E4A"/>
    <w:rsid w:val="00280B4C"/>
    <w:rsid w:val="002815D6"/>
    <w:rsid w:val="0028269A"/>
    <w:rsid w:val="00282979"/>
    <w:rsid w:val="00283590"/>
    <w:rsid w:val="0028372C"/>
    <w:rsid w:val="002849BB"/>
    <w:rsid w:val="00284BF2"/>
    <w:rsid w:val="00286973"/>
    <w:rsid w:val="00286C7B"/>
    <w:rsid w:val="00294E70"/>
    <w:rsid w:val="0029544C"/>
    <w:rsid w:val="00295BFF"/>
    <w:rsid w:val="002A0637"/>
    <w:rsid w:val="002A082F"/>
    <w:rsid w:val="002A1924"/>
    <w:rsid w:val="002A1E1A"/>
    <w:rsid w:val="002A1FF2"/>
    <w:rsid w:val="002A315C"/>
    <w:rsid w:val="002A4850"/>
    <w:rsid w:val="002A5C78"/>
    <w:rsid w:val="002A5F3D"/>
    <w:rsid w:val="002A6B71"/>
    <w:rsid w:val="002A7420"/>
    <w:rsid w:val="002B00EA"/>
    <w:rsid w:val="002B0F12"/>
    <w:rsid w:val="002B1308"/>
    <w:rsid w:val="002B1800"/>
    <w:rsid w:val="002B1E4B"/>
    <w:rsid w:val="002B3335"/>
    <w:rsid w:val="002B4554"/>
    <w:rsid w:val="002B5CDA"/>
    <w:rsid w:val="002B6A0E"/>
    <w:rsid w:val="002B7D55"/>
    <w:rsid w:val="002C2120"/>
    <w:rsid w:val="002C72D8"/>
    <w:rsid w:val="002C75AA"/>
    <w:rsid w:val="002D07E6"/>
    <w:rsid w:val="002D11FA"/>
    <w:rsid w:val="002D279F"/>
    <w:rsid w:val="002D4AAC"/>
    <w:rsid w:val="002D4EE3"/>
    <w:rsid w:val="002E0DDF"/>
    <w:rsid w:val="002E2906"/>
    <w:rsid w:val="002E2B5F"/>
    <w:rsid w:val="002E3EC4"/>
    <w:rsid w:val="002E5635"/>
    <w:rsid w:val="002E571F"/>
    <w:rsid w:val="002E6006"/>
    <w:rsid w:val="002E64C3"/>
    <w:rsid w:val="002E6A2C"/>
    <w:rsid w:val="002F1D8C"/>
    <w:rsid w:val="002F21DA"/>
    <w:rsid w:val="002F317A"/>
    <w:rsid w:val="002F5858"/>
    <w:rsid w:val="002F6B0E"/>
    <w:rsid w:val="002F6FD9"/>
    <w:rsid w:val="002F7BC0"/>
    <w:rsid w:val="00300274"/>
    <w:rsid w:val="0030065A"/>
    <w:rsid w:val="00301B94"/>
    <w:rsid w:val="00301F39"/>
    <w:rsid w:val="003022AA"/>
    <w:rsid w:val="003022BF"/>
    <w:rsid w:val="00303072"/>
    <w:rsid w:val="00305A59"/>
    <w:rsid w:val="00307CAA"/>
    <w:rsid w:val="0031029D"/>
    <w:rsid w:val="00310374"/>
    <w:rsid w:val="00313FB4"/>
    <w:rsid w:val="00314EFC"/>
    <w:rsid w:val="00315D74"/>
    <w:rsid w:val="00316DBA"/>
    <w:rsid w:val="00316F70"/>
    <w:rsid w:val="00317E90"/>
    <w:rsid w:val="00320DED"/>
    <w:rsid w:val="0032251C"/>
    <w:rsid w:val="00322A0D"/>
    <w:rsid w:val="00325926"/>
    <w:rsid w:val="00326FAB"/>
    <w:rsid w:val="0032779C"/>
    <w:rsid w:val="00327A8A"/>
    <w:rsid w:val="00327B14"/>
    <w:rsid w:val="003312FA"/>
    <w:rsid w:val="00332A40"/>
    <w:rsid w:val="00333100"/>
    <w:rsid w:val="003352DA"/>
    <w:rsid w:val="00336610"/>
    <w:rsid w:val="003409C5"/>
    <w:rsid w:val="00343186"/>
    <w:rsid w:val="00343F73"/>
    <w:rsid w:val="0034401B"/>
    <w:rsid w:val="00344425"/>
    <w:rsid w:val="00344B9D"/>
    <w:rsid w:val="00345060"/>
    <w:rsid w:val="003451E4"/>
    <w:rsid w:val="00345761"/>
    <w:rsid w:val="0035323B"/>
    <w:rsid w:val="00354188"/>
    <w:rsid w:val="00354E9A"/>
    <w:rsid w:val="00357820"/>
    <w:rsid w:val="00357EC7"/>
    <w:rsid w:val="0036093A"/>
    <w:rsid w:val="003609D2"/>
    <w:rsid w:val="00361DEC"/>
    <w:rsid w:val="00363F22"/>
    <w:rsid w:val="0036521F"/>
    <w:rsid w:val="00366608"/>
    <w:rsid w:val="0036673A"/>
    <w:rsid w:val="00367271"/>
    <w:rsid w:val="00371CD2"/>
    <w:rsid w:val="00373823"/>
    <w:rsid w:val="00375564"/>
    <w:rsid w:val="003764F1"/>
    <w:rsid w:val="003808E6"/>
    <w:rsid w:val="00381A04"/>
    <w:rsid w:val="00381E7C"/>
    <w:rsid w:val="00382C25"/>
    <w:rsid w:val="00383191"/>
    <w:rsid w:val="00385256"/>
    <w:rsid w:val="00386DED"/>
    <w:rsid w:val="003912E7"/>
    <w:rsid w:val="00393740"/>
    <w:rsid w:val="00393947"/>
    <w:rsid w:val="00393A30"/>
    <w:rsid w:val="00395B32"/>
    <w:rsid w:val="00396117"/>
    <w:rsid w:val="00396BCC"/>
    <w:rsid w:val="003A1AD1"/>
    <w:rsid w:val="003A2275"/>
    <w:rsid w:val="003A3098"/>
    <w:rsid w:val="003A30EC"/>
    <w:rsid w:val="003A3709"/>
    <w:rsid w:val="003A3DDB"/>
    <w:rsid w:val="003A6A4F"/>
    <w:rsid w:val="003A7088"/>
    <w:rsid w:val="003A708C"/>
    <w:rsid w:val="003B00A6"/>
    <w:rsid w:val="003B00DF"/>
    <w:rsid w:val="003B02DD"/>
    <w:rsid w:val="003B0BD3"/>
    <w:rsid w:val="003B1275"/>
    <w:rsid w:val="003B1778"/>
    <w:rsid w:val="003B27A6"/>
    <w:rsid w:val="003B4186"/>
    <w:rsid w:val="003B42B3"/>
    <w:rsid w:val="003B47AF"/>
    <w:rsid w:val="003B5081"/>
    <w:rsid w:val="003B64D4"/>
    <w:rsid w:val="003B7333"/>
    <w:rsid w:val="003B7AE8"/>
    <w:rsid w:val="003C11CB"/>
    <w:rsid w:val="003C28EA"/>
    <w:rsid w:val="003C2A5E"/>
    <w:rsid w:val="003C322E"/>
    <w:rsid w:val="003C5A8B"/>
    <w:rsid w:val="003C614B"/>
    <w:rsid w:val="003C75F3"/>
    <w:rsid w:val="003C78A3"/>
    <w:rsid w:val="003D0991"/>
    <w:rsid w:val="003D2657"/>
    <w:rsid w:val="003D37F4"/>
    <w:rsid w:val="003D3F9B"/>
    <w:rsid w:val="003D4990"/>
    <w:rsid w:val="003D6364"/>
    <w:rsid w:val="003D7CD4"/>
    <w:rsid w:val="003D7FAE"/>
    <w:rsid w:val="003E058C"/>
    <w:rsid w:val="003E0F3A"/>
    <w:rsid w:val="003E1867"/>
    <w:rsid w:val="003E1A23"/>
    <w:rsid w:val="003E4414"/>
    <w:rsid w:val="003E5729"/>
    <w:rsid w:val="003E6517"/>
    <w:rsid w:val="003F0D0A"/>
    <w:rsid w:val="003F0F6A"/>
    <w:rsid w:val="003F1439"/>
    <w:rsid w:val="003F30F0"/>
    <w:rsid w:val="003F3E48"/>
    <w:rsid w:val="003F41E6"/>
    <w:rsid w:val="003F47D1"/>
    <w:rsid w:val="003F4EE0"/>
    <w:rsid w:val="003F6518"/>
    <w:rsid w:val="003F72F0"/>
    <w:rsid w:val="003F7997"/>
    <w:rsid w:val="00400149"/>
    <w:rsid w:val="00402153"/>
    <w:rsid w:val="00402377"/>
    <w:rsid w:val="00402FC1"/>
    <w:rsid w:val="004043B5"/>
    <w:rsid w:val="004070B4"/>
    <w:rsid w:val="00407172"/>
    <w:rsid w:val="00410B23"/>
    <w:rsid w:val="004125D8"/>
    <w:rsid w:val="00416439"/>
    <w:rsid w:val="004174BA"/>
    <w:rsid w:val="00417D4D"/>
    <w:rsid w:val="00417F7B"/>
    <w:rsid w:val="00420E9F"/>
    <w:rsid w:val="00422D3C"/>
    <w:rsid w:val="00422D47"/>
    <w:rsid w:val="00425082"/>
    <w:rsid w:val="004261DD"/>
    <w:rsid w:val="00426E7D"/>
    <w:rsid w:val="00427134"/>
    <w:rsid w:val="0042739D"/>
    <w:rsid w:val="0043053A"/>
    <w:rsid w:val="00430554"/>
    <w:rsid w:val="00431DEB"/>
    <w:rsid w:val="00432A3B"/>
    <w:rsid w:val="00432B41"/>
    <w:rsid w:val="00435290"/>
    <w:rsid w:val="00436062"/>
    <w:rsid w:val="00436665"/>
    <w:rsid w:val="00437A7B"/>
    <w:rsid w:val="0044002A"/>
    <w:rsid w:val="00440209"/>
    <w:rsid w:val="004406B0"/>
    <w:rsid w:val="00441DCB"/>
    <w:rsid w:val="004423A7"/>
    <w:rsid w:val="00444542"/>
    <w:rsid w:val="00444C13"/>
    <w:rsid w:val="004450F2"/>
    <w:rsid w:val="004469BC"/>
    <w:rsid w:val="00446B29"/>
    <w:rsid w:val="004512B0"/>
    <w:rsid w:val="004520B3"/>
    <w:rsid w:val="00453F9A"/>
    <w:rsid w:val="004604B6"/>
    <w:rsid w:val="00461464"/>
    <w:rsid w:val="00461B93"/>
    <w:rsid w:val="004625A0"/>
    <w:rsid w:val="0046261F"/>
    <w:rsid w:val="00462E07"/>
    <w:rsid w:val="00465CA7"/>
    <w:rsid w:val="004679CD"/>
    <w:rsid w:val="00467F10"/>
    <w:rsid w:val="00470579"/>
    <w:rsid w:val="004718A2"/>
    <w:rsid w:val="00471E91"/>
    <w:rsid w:val="00473862"/>
    <w:rsid w:val="00474675"/>
    <w:rsid w:val="0047470C"/>
    <w:rsid w:val="00475E4F"/>
    <w:rsid w:val="00476C95"/>
    <w:rsid w:val="0048179D"/>
    <w:rsid w:val="004834D2"/>
    <w:rsid w:val="00483728"/>
    <w:rsid w:val="00483882"/>
    <w:rsid w:val="00483FD9"/>
    <w:rsid w:val="00484D7C"/>
    <w:rsid w:val="00485D11"/>
    <w:rsid w:val="00486C77"/>
    <w:rsid w:val="004903BB"/>
    <w:rsid w:val="00491B28"/>
    <w:rsid w:val="00492869"/>
    <w:rsid w:val="00494BB9"/>
    <w:rsid w:val="00495492"/>
    <w:rsid w:val="004A0A92"/>
    <w:rsid w:val="004A0CE6"/>
    <w:rsid w:val="004A0D18"/>
    <w:rsid w:val="004A100F"/>
    <w:rsid w:val="004A152B"/>
    <w:rsid w:val="004A35F9"/>
    <w:rsid w:val="004A54FE"/>
    <w:rsid w:val="004A59FD"/>
    <w:rsid w:val="004A6D02"/>
    <w:rsid w:val="004B0C71"/>
    <w:rsid w:val="004B22BE"/>
    <w:rsid w:val="004B24C1"/>
    <w:rsid w:val="004B3AC8"/>
    <w:rsid w:val="004B5879"/>
    <w:rsid w:val="004B69DB"/>
    <w:rsid w:val="004C002E"/>
    <w:rsid w:val="004C28CC"/>
    <w:rsid w:val="004C292F"/>
    <w:rsid w:val="004C41FE"/>
    <w:rsid w:val="004C42AC"/>
    <w:rsid w:val="004C573D"/>
    <w:rsid w:val="004C6910"/>
    <w:rsid w:val="004D09E9"/>
    <w:rsid w:val="004D0D0F"/>
    <w:rsid w:val="004D282A"/>
    <w:rsid w:val="004D3496"/>
    <w:rsid w:val="004D3794"/>
    <w:rsid w:val="004D3E15"/>
    <w:rsid w:val="004D60C0"/>
    <w:rsid w:val="004E051F"/>
    <w:rsid w:val="004E0F0F"/>
    <w:rsid w:val="004E5744"/>
    <w:rsid w:val="004E6713"/>
    <w:rsid w:val="004E78FA"/>
    <w:rsid w:val="004F0B90"/>
    <w:rsid w:val="004F174C"/>
    <w:rsid w:val="004F362B"/>
    <w:rsid w:val="004F5639"/>
    <w:rsid w:val="00510280"/>
    <w:rsid w:val="00513059"/>
    <w:rsid w:val="00513D73"/>
    <w:rsid w:val="00514A43"/>
    <w:rsid w:val="00514C12"/>
    <w:rsid w:val="005174E5"/>
    <w:rsid w:val="00522393"/>
    <w:rsid w:val="00522620"/>
    <w:rsid w:val="0052337A"/>
    <w:rsid w:val="00524DF5"/>
    <w:rsid w:val="00524EF7"/>
    <w:rsid w:val="00525656"/>
    <w:rsid w:val="00526F9A"/>
    <w:rsid w:val="005271FF"/>
    <w:rsid w:val="00530431"/>
    <w:rsid w:val="0053101F"/>
    <w:rsid w:val="00531462"/>
    <w:rsid w:val="005320F6"/>
    <w:rsid w:val="00532E1E"/>
    <w:rsid w:val="00533B08"/>
    <w:rsid w:val="00534C02"/>
    <w:rsid w:val="00540283"/>
    <w:rsid w:val="0054063A"/>
    <w:rsid w:val="005419EE"/>
    <w:rsid w:val="00542175"/>
    <w:rsid w:val="0054264B"/>
    <w:rsid w:val="00542C47"/>
    <w:rsid w:val="00543786"/>
    <w:rsid w:val="005449DA"/>
    <w:rsid w:val="00545CB6"/>
    <w:rsid w:val="00547124"/>
    <w:rsid w:val="005475D0"/>
    <w:rsid w:val="00550C11"/>
    <w:rsid w:val="00550DB3"/>
    <w:rsid w:val="00552402"/>
    <w:rsid w:val="005530DF"/>
    <w:rsid w:val="005533D7"/>
    <w:rsid w:val="005539CD"/>
    <w:rsid w:val="00555C8B"/>
    <w:rsid w:val="00556684"/>
    <w:rsid w:val="00556C2E"/>
    <w:rsid w:val="00556E74"/>
    <w:rsid w:val="005577AD"/>
    <w:rsid w:val="00563A7C"/>
    <w:rsid w:val="00564772"/>
    <w:rsid w:val="00564E0F"/>
    <w:rsid w:val="00565926"/>
    <w:rsid w:val="00565EA7"/>
    <w:rsid w:val="00565F33"/>
    <w:rsid w:val="00566EA5"/>
    <w:rsid w:val="00567EC7"/>
    <w:rsid w:val="005703DE"/>
    <w:rsid w:val="00570897"/>
    <w:rsid w:val="00572D14"/>
    <w:rsid w:val="00572F4A"/>
    <w:rsid w:val="00573C09"/>
    <w:rsid w:val="00573EA4"/>
    <w:rsid w:val="005746D8"/>
    <w:rsid w:val="00574AD1"/>
    <w:rsid w:val="00574C54"/>
    <w:rsid w:val="00580225"/>
    <w:rsid w:val="00581934"/>
    <w:rsid w:val="0058464E"/>
    <w:rsid w:val="00584943"/>
    <w:rsid w:val="005858C3"/>
    <w:rsid w:val="00586239"/>
    <w:rsid w:val="005878D7"/>
    <w:rsid w:val="00590983"/>
    <w:rsid w:val="00592002"/>
    <w:rsid w:val="0059417A"/>
    <w:rsid w:val="00597286"/>
    <w:rsid w:val="00597863"/>
    <w:rsid w:val="005A01CB"/>
    <w:rsid w:val="005A2AA0"/>
    <w:rsid w:val="005A58FF"/>
    <w:rsid w:val="005A5EAF"/>
    <w:rsid w:val="005A5FEF"/>
    <w:rsid w:val="005A64C0"/>
    <w:rsid w:val="005B013D"/>
    <w:rsid w:val="005B0AD3"/>
    <w:rsid w:val="005B1CE1"/>
    <w:rsid w:val="005B20AE"/>
    <w:rsid w:val="005B21C5"/>
    <w:rsid w:val="005B3C11"/>
    <w:rsid w:val="005B3F9D"/>
    <w:rsid w:val="005B46B5"/>
    <w:rsid w:val="005B4744"/>
    <w:rsid w:val="005C1664"/>
    <w:rsid w:val="005C1A87"/>
    <w:rsid w:val="005C1C28"/>
    <w:rsid w:val="005C4530"/>
    <w:rsid w:val="005C5314"/>
    <w:rsid w:val="005C59A0"/>
    <w:rsid w:val="005C611F"/>
    <w:rsid w:val="005C64B7"/>
    <w:rsid w:val="005C6AAE"/>
    <w:rsid w:val="005C6DB5"/>
    <w:rsid w:val="005D118B"/>
    <w:rsid w:val="005D26B1"/>
    <w:rsid w:val="005D289B"/>
    <w:rsid w:val="005D75DF"/>
    <w:rsid w:val="005D76D4"/>
    <w:rsid w:val="005E0881"/>
    <w:rsid w:val="005E0BA2"/>
    <w:rsid w:val="005E12A1"/>
    <w:rsid w:val="005E19E7"/>
    <w:rsid w:val="005E2299"/>
    <w:rsid w:val="005E48A0"/>
    <w:rsid w:val="005E594C"/>
    <w:rsid w:val="005E5E86"/>
    <w:rsid w:val="005E6235"/>
    <w:rsid w:val="005F01A9"/>
    <w:rsid w:val="005F2098"/>
    <w:rsid w:val="005F4A90"/>
    <w:rsid w:val="005F6C78"/>
    <w:rsid w:val="0060066D"/>
    <w:rsid w:val="006014CD"/>
    <w:rsid w:val="00603BB7"/>
    <w:rsid w:val="00603CEE"/>
    <w:rsid w:val="00611DB5"/>
    <w:rsid w:val="006127D1"/>
    <w:rsid w:val="0061361E"/>
    <w:rsid w:val="00614538"/>
    <w:rsid w:val="00615FF1"/>
    <w:rsid w:val="0061716C"/>
    <w:rsid w:val="00620430"/>
    <w:rsid w:val="006207CD"/>
    <w:rsid w:val="006225A1"/>
    <w:rsid w:val="00622A85"/>
    <w:rsid w:val="006231C7"/>
    <w:rsid w:val="006243A1"/>
    <w:rsid w:val="006261D5"/>
    <w:rsid w:val="00632E56"/>
    <w:rsid w:val="00634A6D"/>
    <w:rsid w:val="00634DA7"/>
    <w:rsid w:val="00635CBA"/>
    <w:rsid w:val="006375C8"/>
    <w:rsid w:val="006406A6"/>
    <w:rsid w:val="00641D6F"/>
    <w:rsid w:val="0064338B"/>
    <w:rsid w:val="006437DC"/>
    <w:rsid w:val="00645272"/>
    <w:rsid w:val="00646542"/>
    <w:rsid w:val="00646F6D"/>
    <w:rsid w:val="00647C89"/>
    <w:rsid w:val="006504F4"/>
    <w:rsid w:val="00651427"/>
    <w:rsid w:val="00654BC9"/>
    <w:rsid w:val="006552FD"/>
    <w:rsid w:val="0065614E"/>
    <w:rsid w:val="00663AF3"/>
    <w:rsid w:val="006643AC"/>
    <w:rsid w:val="00664D7C"/>
    <w:rsid w:val="00666063"/>
    <w:rsid w:val="00666B6C"/>
    <w:rsid w:val="00670F2C"/>
    <w:rsid w:val="00673373"/>
    <w:rsid w:val="00673BA6"/>
    <w:rsid w:val="00673C11"/>
    <w:rsid w:val="006745F4"/>
    <w:rsid w:val="0067466A"/>
    <w:rsid w:val="00675A40"/>
    <w:rsid w:val="00676123"/>
    <w:rsid w:val="00677049"/>
    <w:rsid w:val="006772A7"/>
    <w:rsid w:val="00677F80"/>
    <w:rsid w:val="006805E1"/>
    <w:rsid w:val="00682682"/>
    <w:rsid w:val="00682702"/>
    <w:rsid w:val="00682AFD"/>
    <w:rsid w:val="00682E77"/>
    <w:rsid w:val="00684C04"/>
    <w:rsid w:val="00684C41"/>
    <w:rsid w:val="006851A4"/>
    <w:rsid w:val="00685EA8"/>
    <w:rsid w:val="0068753C"/>
    <w:rsid w:val="0069188A"/>
    <w:rsid w:val="00692368"/>
    <w:rsid w:val="006938F3"/>
    <w:rsid w:val="00694232"/>
    <w:rsid w:val="006A17C1"/>
    <w:rsid w:val="006A18F5"/>
    <w:rsid w:val="006A2EBC"/>
    <w:rsid w:val="006A4079"/>
    <w:rsid w:val="006A5EA0"/>
    <w:rsid w:val="006A654E"/>
    <w:rsid w:val="006A783B"/>
    <w:rsid w:val="006A7B33"/>
    <w:rsid w:val="006B0A2C"/>
    <w:rsid w:val="006B1047"/>
    <w:rsid w:val="006B4E13"/>
    <w:rsid w:val="006B75DD"/>
    <w:rsid w:val="006C1055"/>
    <w:rsid w:val="006C1FDB"/>
    <w:rsid w:val="006C45D0"/>
    <w:rsid w:val="006C67E0"/>
    <w:rsid w:val="006C75FC"/>
    <w:rsid w:val="006C7721"/>
    <w:rsid w:val="006C7ABA"/>
    <w:rsid w:val="006C7E38"/>
    <w:rsid w:val="006D0B40"/>
    <w:rsid w:val="006D0D60"/>
    <w:rsid w:val="006D0E87"/>
    <w:rsid w:val="006D1122"/>
    <w:rsid w:val="006D24E7"/>
    <w:rsid w:val="006D29D0"/>
    <w:rsid w:val="006D3C00"/>
    <w:rsid w:val="006D79A9"/>
    <w:rsid w:val="006E0717"/>
    <w:rsid w:val="006E11A4"/>
    <w:rsid w:val="006E253A"/>
    <w:rsid w:val="006E2731"/>
    <w:rsid w:val="006E2872"/>
    <w:rsid w:val="006E3675"/>
    <w:rsid w:val="006E43E1"/>
    <w:rsid w:val="006E4A7F"/>
    <w:rsid w:val="006E6230"/>
    <w:rsid w:val="006E6260"/>
    <w:rsid w:val="006F06A7"/>
    <w:rsid w:val="006F23DF"/>
    <w:rsid w:val="006F5013"/>
    <w:rsid w:val="00700185"/>
    <w:rsid w:val="0070046F"/>
    <w:rsid w:val="00701016"/>
    <w:rsid w:val="0070118E"/>
    <w:rsid w:val="007012F8"/>
    <w:rsid w:val="0070265B"/>
    <w:rsid w:val="00704DF6"/>
    <w:rsid w:val="0070651C"/>
    <w:rsid w:val="00707857"/>
    <w:rsid w:val="007105E7"/>
    <w:rsid w:val="00710C3D"/>
    <w:rsid w:val="00712231"/>
    <w:rsid w:val="007122CB"/>
    <w:rsid w:val="007132A3"/>
    <w:rsid w:val="00716421"/>
    <w:rsid w:val="00720CD4"/>
    <w:rsid w:val="007216F6"/>
    <w:rsid w:val="00721BA6"/>
    <w:rsid w:val="0072423A"/>
    <w:rsid w:val="007244E1"/>
    <w:rsid w:val="00724EFB"/>
    <w:rsid w:val="007263A1"/>
    <w:rsid w:val="00727B8A"/>
    <w:rsid w:val="00732313"/>
    <w:rsid w:val="00732A8B"/>
    <w:rsid w:val="007331A5"/>
    <w:rsid w:val="00733C0A"/>
    <w:rsid w:val="00733E32"/>
    <w:rsid w:val="00736D7D"/>
    <w:rsid w:val="0073742A"/>
    <w:rsid w:val="007419C3"/>
    <w:rsid w:val="00745A54"/>
    <w:rsid w:val="007466C6"/>
    <w:rsid w:val="007467A7"/>
    <w:rsid w:val="007469DD"/>
    <w:rsid w:val="0074741B"/>
    <w:rsid w:val="0074759E"/>
    <w:rsid w:val="007478EA"/>
    <w:rsid w:val="007505E8"/>
    <w:rsid w:val="0075090E"/>
    <w:rsid w:val="007512B6"/>
    <w:rsid w:val="007513AF"/>
    <w:rsid w:val="00751B8F"/>
    <w:rsid w:val="0075345F"/>
    <w:rsid w:val="0075415C"/>
    <w:rsid w:val="007548A4"/>
    <w:rsid w:val="00754EA0"/>
    <w:rsid w:val="00755004"/>
    <w:rsid w:val="00755613"/>
    <w:rsid w:val="00755655"/>
    <w:rsid w:val="007558CF"/>
    <w:rsid w:val="00756076"/>
    <w:rsid w:val="00756F06"/>
    <w:rsid w:val="0076017E"/>
    <w:rsid w:val="007615A6"/>
    <w:rsid w:val="007624C6"/>
    <w:rsid w:val="00763502"/>
    <w:rsid w:val="00766EFD"/>
    <w:rsid w:val="007672C9"/>
    <w:rsid w:val="00767589"/>
    <w:rsid w:val="007709F6"/>
    <w:rsid w:val="007731CF"/>
    <w:rsid w:val="00773784"/>
    <w:rsid w:val="00775652"/>
    <w:rsid w:val="007766F0"/>
    <w:rsid w:val="007807C0"/>
    <w:rsid w:val="00780BCA"/>
    <w:rsid w:val="00781B5B"/>
    <w:rsid w:val="00782452"/>
    <w:rsid w:val="00783177"/>
    <w:rsid w:val="00784135"/>
    <w:rsid w:val="0078729A"/>
    <w:rsid w:val="0078741D"/>
    <w:rsid w:val="00787603"/>
    <w:rsid w:val="00787C3D"/>
    <w:rsid w:val="007913AB"/>
    <w:rsid w:val="007914F7"/>
    <w:rsid w:val="00792646"/>
    <w:rsid w:val="00793DCB"/>
    <w:rsid w:val="00795E5D"/>
    <w:rsid w:val="007A0354"/>
    <w:rsid w:val="007A07C5"/>
    <w:rsid w:val="007A1567"/>
    <w:rsid w:val="007A1666"/>
    <w:rsid w:val="007A22CE"/>
    <w:rsid w:val="007A22ED"/>
    <w:rsid w:val="007A4F56"/>
    <w:rsid w:val="007A6454"/>
    <w:rsid w:val="007A6748"/>
    <w:rsid w:val="007A6749"/>
    <w:rsid w:val="007A68C2"/>
    <w:rsid w:val="007A7A03"/>
    <w:rsid w:val="007A7CEF"/>
    <w:rsid w:val="007B03F1"/>
    <w:rsid w:val="007B059D"/>
    <w:rsid w:val="007B0BB2"/>
    <w:rsid w:val="007B123B"/>
    <w:rsid w:val="007B1625"/>
    <w:rsid w:val="007B2CDB"/>
    <w:rsid w:val="007B706E"/>
    <w:rsid w:val="007B71EB"/>
    <w:rsid w:val="007C1611"/>
    <w:rsid w:val="007C46AF"/>
    <w:rsid w:val="007C57CE"/>
    <w:rsid w:val="007C6205"/>
    <w:rsid w:val="007C66E9"/>
    <w:rsid w:val="007C686A"/>
    <w:rsid w:val="007C728E"/>
    <w:rsid w:val="007D06A5"/>
    <w:rsid w:val="007D240B"/>
    <w:rsid w:val="007D2C53"/>
    <w:rsid w:val="007D3D60"/>
    <w:rsid w:val="007D431F"/>
    <w:rsid w:val="007D4D93"/>
    <w:rsid w:val="007D6981"/>
    <w:rsid w:val="007E1706"/>
    <w:rsid w:val="007E180B"/>
    <w:rsid w:val="007E1980"/>
    <w:rsid w:val="007E1B66"/>
    <w:rsid w:val="007E36D6"/>
    <w:rsid w:val="007E4B76"/>
    <w:rsid w:val="007E536C"/>
    <w:rsid w:val="007E56F6"/>
    <w:rsid w:val="007E5EA8"/>
    <w:rsid w:val="007E68B6"/>
    <w:rsid w:val="007E79EF"/>
    <w:rsid w:val="007F0CF1"/>
    <w:rsid w:val="007F12A5"/>
    <w:rsid w:val="007F2149"/>
    <w:rsid w:val="007F233F"/>
    <w:rsid w:val="007F29E1"/>
    <w:rsid w:val="007F2AE0"/>
    <w:rsid w:val="007F2B92"/>
    <w:rsid w:val="007F31BE"/>
    <w:rsid w:val="007F4CF1"/>
    <w:rsid w:val="007F758D"/>
    <w:rsid w:val="007F7D52"/>
    <w:rsid w:val="007F7F03"/>
    <w:rsid w:val="008003E0"/>
    <w:rsid w:val="00804334"/>
    <w:rsid w:val="00804A2A"/>
    <w:rsid w:val="00805A76"/>
    <w:rsid w:val="0080603B"/>
    <w:rsid w:val="00806331"/>
    <w:rsid w:val="0080654C"/>
    <w:rsid w:val="008071C6"/>
    <w:rsid w:val="00807D5A"/>
    <w:rsid w:val="00811CC9"/>
    <w:rsid w:val="00812C9F"/>
    <w:rsid w:val="008153C6"/>
    <w:rsid w:val="0081679C"/>
    <w:rsid w:val="0081679E"/>
    <w:rsid w:val="00817A00"/>
    <w:rsid w:val="008209E3"/>
    <w:rsid w:val="00821AB6"/>
    <w:rsid w:val="00822C34"/>
    <w:rsid w:val="0082457C"/>
    <w:rsid w:val="00826B9C"/>
    <w:rsid w:val="00826E33"/>
    <w:rsid w:val="0083284F"/>
    <w:rsid w:val="00832DB9"/>
    <w:rsid w:val="00833DAC"/>
    <w:rsid w:val="00835DB3"/>
    <w:rsid w:val="0083617B"/>
    <w:rsid w:val="00836810"/>
    <w:rsid w:val="00836FBE"/>
    <w:rsid w:val="008371BD"/>
    <w:rsid w:val="00840876"/>
    <w:rsid w:val="00844F53"/>
    <w:rsid w:val="00845CDF"/>
    <w:rsid w:val="00847918"/>
    <w:rsid w:val="008504A8"/>
    <w:rsid w:val="00851878"/>
    <w:rsid w:val="0085282E"/>
    <w:rsid w:val="00852A38"/>
    <w:rsid w:val="008553B9"/>
    <w:rsid w:val="00855F12"/>
    <w:rsid w:val="008577FF"/>
    <w:rsid w:val="00860469"/>
    <w:rsid w:val="0086491F"/>
    <w:rsid w:val="00864FD1"/>
    <w:rsid w:val="0086508C"/>
    <w:rsid w:val="00865E1F"/>
    <w:rsid w:val="0086703F"/>
    <w:rsid w:val="008674D9"/>
    <w:rsid w:val="0087198C"/>
    <w:rsid w:val="00872C1F"/>
    <w:rsid w:val="00873B42"/>
    <w:rsid w:val="00874EA7"/>
    <w:rsid w:val="00874FD5"/>
    <w:rsid w:val="00876D42"/>
    <w:rsid w:val="0088080F"/>
    <w:rsid w:val="00881B8F"/>
    <w:rsid w:val="00882964"/>
    <w:rsid w:val="00884182"/>
    <w:rsid w:val="00885222"/>
    <w:rsid w:val="008856D8"/>
    <w:rsid w:val="00885C17"/>
    <w:rsid w:val="00887846"/>
    <w:rsid w:val="0089163F"/>
    <w:rsid w:val="00892E82"/>
    <w:rsid w:val="008949B2"/>
    <w:rsid w:val="00895D6C"/>
    <w:rsid w:val="0089656C"/>
    <w:rsid w:val="0089665C"/>
    <w:rsid w:val="008A202E"/>
    <w:rsid w:val="008A466A"/>
    <w:rsid w:val="008A7966"/>
    <w:rsid w:val="008A7E6C"/>
    <w:rsid w:val="008A7E7B"/>
    <w:rsid w:val="008B046E"/>
    <w:rsid w:val="008B12C6"/>
    <w:rsid w:val="008B3D41"/>
    <w:rsid w:val="008B4E99"/>
    <w:rsid w:val="008B519E"/>
    <w:rsid w:val="008B5D8F"/>
    <w:rsid w:val="008B7188"/>
    <w:rsid w:val="008B7B44"/>
    <w:rsid w:val="008C092A"/>
    <w:rsid w:val="008C1166"/>
    <w:rsid w:val="008C1B58"/>
    <w:rsid w:val="008C2E6D"/>
    <w:rsid w:val="008C39AE"/>
    <w:rsid w:val="008C486B"/>
    <w:rsid w:val="008C590D"/>
    <w:rsid w:val="008C5C7C"/>
    <w:rsid w:val="008C5F7E"/>
    <w:rsid w:val="008D123D"/>
    <w:rsid w:val="008D254A"/>
    <w:rsid w:val="008D2AEA"/>
    <w:rsid w:val="008D2D30"/>
    <w:rsid w:val="008D3134"/>
    <w:rsid w:val="008D3857"/>
    <w:rsid w:val="008D3B7A"/>
    <w:rsid w:val="008D62B6"/>
    <w:rsid w:val="008D686D"/>
    <w:rsid w:val="008D6C70"/>
    <w:rsid w:val="008D7421"/>
    <w:rsid w:val="008D7C8C"/>
    <w:rsid w:val="008E031B"/>
    <w:rsid w:val="008E21BF"/>
    <w:rsid w:val="008E27E0"/>
    <w:rsid w:val="008E54F0"/>
    <w:rsid w:val="008E566C"/>
    <w:rsid w:val="008E58BA"/>
    <w:rsid w:val="008E5A59"/>
    <w:rsid w:val="008E62CF"/>
    <w:rsid w:val="008E7029"/>
    <w:rsid w:val="008E7EF6"/>
    <w:rsid w:val="008F06B9"/>
    <w:rsid w:val="008F1F98"/>
    <w:rsid w:val="008F483E"/>
    <w:rsid w:val="008F6758"/>
    <w:rsid w:val="008F6F49"/>
    <w:rsid w:val="0090015C"/>
    <w:rsid w:val="009040DD"/>
    <w:rsid w:val="00904A3B"/>
    <w:rsid w:val="00905B47"/>
    <w:rsid w:val="00905C2F"/>
    <w:rsid w:val="0090657F"/>
    <w:rsid w:val="009070A9"/>
    <w:rsid w:val="00912AC8"/>
    <w:rsid w:val="0091331C"/>
    <w:rsid w:val="0091546B"/>
    <w:rsid w:val="00916177"/>
    <w:rsid w:val="0091621D"/>
    <w:rsid w:val="00917A7F"/>
    <w:rsid w:val="00920F7B"/>
    <w:rsid w:val="00921B81"/>
    <w:rsid w:val="00924967"/>
    <w:rsid w:val="0092514C"/>
    <w:rsid w:val="00926584"/>
    <w:rsid w:val="009279DE"/>
    <w:rsid w:val="00930116"/>
    <w:rsid w:val="0093128A"/>
    <w:rsid w:val="009313BE"/>
    <w:rsid w:val="00931E03"/>
    <w:rsid w:val="00932F54"/>
    <w:rsid w:val="0093436C"/>
    <w:rsid w:val="0093790D"/>
    <w:rsid w:val="00937F2D"/>
    <w:rsid w:val="009416C8"/>
    <w:rsid w:val="009419C0"/>
    <w:rsid w:val="00941C0D"/>
    <w:rsid w:val="0094212C"/>
    <w:rsid w:val="00942733"/>
    <w:rsid w:val="00942B4D"/>
    <w:rsid w:val="00944B98"/>
    <w:rsid w:val="00954689"/>
    <w:rsid w:val="009559F6"/>
    <w:rsid w:val="00955CEA"/>
    <w:rsid w:val="0095714F"/>
    <w:rsid w:val="00960737"/>
    <w:rsid w:val="009617C9"/>
    <w:rsid w:val="00961C93"/>
    <w:rsid w:val="009645B6"/>
    <w:rsid w:val="0096461F"/>
    <w:rsid w:val="0096498C"/>
    <w:rsid w:val="00965324"/>
    <w:rsid w:val="00966105"/>
    <w:rsid w:val="00966501"/>
    <w:rsid w:val="0096681C"/>
    <w:rsid w:val="00967412"/>
    <w:rsid w:val="009704B9"/>
    <w:rsid w:val="0097091E"/>
    <w:rsid w:val="0097217D"/>
    <w:rsid w:val="00972217"/>
    <w:rsid w:val="009723E9"/>
    <w:rsid w:val="009745B8"/>
    <w:rsid w:val="009759EA"/>
    <w:rsid w:val="009760D3"/>
    <w:rsid w:val="00976DD1"/>
    <w:rsid w:val="00977132"/>
    <w:rsid w:val="00977653"/>
    <w:rsid w:val="00980ECA"/>
    <w:rsid w:val="00981A4B"/>
    <w:rsid w:val="00982501"/>
    <w:rsid w:val="009856CC"/>
    <w:rsid w:val="00985B3C"/>
    <w:rsid w:val="009877D3"/>
    <w:rsid w:val="0098786B"/>
    <w:rsid w:val="009904D0"/>
    <w:rsid w:val="009927F3"/>
    <w:rsid w:val="00994E8F"/>
    <w:rsid w:val="009951DC"/>
    <w:rsid w:val="009959BB"/>
    <w:rsid w:val="00997158"/>
    <w:rsid w:val="00997A05"/>
    <w:rsid w:val="009A003A"/>
    <w:rsid w:val="009A391F"/>
    <w:rsid w:val="009A3A7C"/>
    <w:rsid w:val="009A3FB1"/>
    <w:rsid w:val="009A6066"/>
    <w:rsid w:val="009A6E39"/>
    <w:rsid w:val="009B2ADB"/>
    <w:rsid w:val="009B4077"/>
    <w:rsid w:val="009B57A1"/>
    <w:rsid w:val="009B5BB6"/>
    <w:rsid w:val="009B603A"/>
    <w:rsid w:val="009B6621"/>
    <w:rsid w:val="009B7233"/>
    <w:rsid w:val="009B7291"/>
    <w:rsid w:val="009C0AE1"/>
    <w:rsid w:val="009C2875"/>
    <w:rsid w:val="009C2D0E"/>
    <w:rsid w:val="009C2FA1"/>
    <w:rsid w:val="009C3DAC"/>
    <w:rsid w:val="009C42E0"/>
    <w:rsid w:val="009C5634"/>
    <w:rsid w:val="009C5883"/>
    <w:rsid w:val="009C729E"/>
    <w:rsid w:val="009C73FD"/>
    <w:rsid w:val="009D0555"/>
    <w:rsid w:val="009D1B92"/>
    <w:rsid w:val="009D2CCF"/>
    <w:rsid w:val="009D5362"/>
    <w:rsid w:val="009D5DF1"/>
    <w:rsid w:val="009E1415"/>
    <w:rsid w:val="009E1CD4"/>
    <w:rsid w:val="009E221B"/>
    <w:rsid w:val="009E36B4"/>
    <w:rsid w:val="009E3EB9"/>
    <w:rsid w:val="009E6116"/>
    <w:rsid w:val="009E62E5"/>
    <w:rsid w:val="009E6701"/>
    <w:rsid w:val="009E7299"/>
    <w:rsid w:val="009F0771"/>
    <w:rsid w:val="009F365E"/>
    <w:rsid w:val="009F490E"/>
    <w:rsid w:val="009F50BD"/>
    <w:rsid w:val="00A0250E"/>
    <w:rsid w:val="00A02704"/>
    <w:rsid w:val="00A02E43"/>
    <w:rsid w:val="00A045FF"/>
    <w:rsid w:val="00A05970"/>
    <w:rsid w:val="00A065F9"/>
    <w:rsid w:val="00A07F34"/>
    <w:rsid w:val="00A14F94"/>
    <w:rsid w:val="00A158CF"/>
    <w:rsid w:val="00A15A5F"/>
    <w:rsid w:val="00A1698C"/>
    <w:rsid w:val="00A170CE"/>
    <w:rsid w:val="00A22154"/>
    <w:rsid w:val="00A23EAA"/>
    <w:rsid w:val="00A240C9"/>
    <w:rsid w:val="00A25C38"/>
    <w:rsid w:val="00A31A1A"/>
    <w:rsid w:val="00A322D9"/>
    <w:rsid w:val="00A330F2"/>
    <w:rsid w:val="00A334AB"/>
    <w:rsid w:val="00A334C1"/>
    <w:rsid w:val="00A334ED"/>
    <w:rsid w:val="00A342C4"/>
    <w:rsid w:val="00A34E79"/>
    <w:rsid w:val="00A35DE8"/>
    <w:rsid w:val="00A36BBE"/>
    <w:rsid w:val="00A41A3C"/>
    <w:rsid w:val="00A4307A"/>
    <w:rsid w:val="00A44FBE"/>
    <w:rsid w:val="00A465B9"/>
    <w:rsid w:val="00A47347"/>
    <w:rsid w:val="00A47EBB"/>
    <w:rsid w:val="00A5046D"/>
    <w:rsid w:val="00A50904"/>
    <w:rsid w:val="00A51CDD"/>
    <w:rsid w:val="00A52199"/>
    <w:rsid w:val="00A53BDC"/>
    <w:rsid w:val="00A5426E"/>
    <w:rsid w:val="00A54E59"/>
    <w:rsid w:val="00A55043"/>
    <w:rsid w:val="00A56B99"/>
    <w:rsid w:val="00A60676"/>
    <w:rsid w:val="00A610E2"/>
    <w:rsid w:val="00A61C07"/>
    <w:rsid w:val="00A629F0"/>
    <w:rsid w:val="00A62F5F"/>
    <w:rsid w:val="00A63AD3"/>
    <w:rsid w:val="00A6480A"/>
    <w:rsid w:val="00A64EEB"/>
    <w:rsid w:val="00A658EF"/>
    <w:rsid w:val="00A66EBF"/>
    <w:rsid w:val="00A6730D"/>
    <w:rsid w:val="00A67441"/>
    <w:rsid w:val="00A7126F"/>
    <w:rsid w:val="00A7135B"/>
    <w:rsid w:val="00A71625"/>
    <w:rsid w:val="00A71B9B"/>
    <w:rsid w:val="00A751C7"/>
    <w:rsid w:val="00A7597C"/>
    <w:rsid w:val="00A76025"/>
    <w:rsid w:val="00A760F9"/>
    <w:rsid w:val="00A77357"/>
    <w:rsid w:val="00A803C3"/>
    <w:rsid w:val="00A81C4C"/>
    <w:rsid w:val="00A8244C"/>
    <w:rsid w:val="00A845DC"/>
    <w:rsid w:val="00A85471"/>
    <w:rsid w:val="00A87844"/>
    <w:rsid w:val="00A9076D"/>
    <w:rsid w:val="00A9301D"/>
    <w:rsid w:val="00A93954"/>
    <w:rsid w:val="00A93ED9"/>
    <w:rsid w:val="00A94600"/>
    <w:rsid w:val="00A962F2"/>
    <w:rsid w:val="00A96E8F"/>
    <w:rsid w:val="00A97BD3"/>
    <w:rsid w:val="00A97E5D"/>
    <w:rsid w:val="00AA038C"/>
    <w:rsid w:val="00AA07D2"/>
    <w:rsid w:val="00AA2D73"/>
    <w:rsid w:val="00AA7A09"/>
    <w:rsid w:val="00AA7C93"/>
    <w:rsid w:val="00AB3B50"/>
    <w:rsid w:val="00AB4714"/>
    <w:rsid w:val="00AB48DA"/>
    <w:rsid w:val="00AC05B1"/>
    <w:rsid w:val="00AC662F"/>
    <w:rsid w:val="00AC6698"/>
    <w:rsid w:val="00AC7868"/>
    <w:rsid w:val="00AC7AF4"/>
    <w:rsid w:val="00AC7BEB"/>
    <w:rsid w:val="00AD1721"/>
    <w:rsid w:val="00AD1DF2"/>
    <w:rsid w:val="00AD356C"/>
    <w:rsid w:val="00AD513F"/>
    <w:rsid w:val="00AD63F1"/>
    <w:rsid w:val="00AD7F86"/>
    <w:rsid w:val="00AE2914"/>
    <w:rsid w:val="00AE3EE6"/>
    <w:rsid w:val="00AE5907"/>
    <w:rsid w:val="00AE6D15"/>
    <w:rsid w:val="00AE7930"/>
    <w:rsid w:val="00AF1099"/>
    <w:rsid w:val="00AF19AB"/>
    <w:rsid w:val="00AF21C6"/>
    <w:rsid w:val="00AF422C"/>
    <w:rsid w:val="00AF5AAE"/>
    <w:rsid w:val="00AF72A6"/>
    <w:rsid w:val="00AF74DC"/>
    <w:rsid w:val="00AF7EE0"/>
    <w:rsid w:val="00B002DD"/>
    <w:rsid w:val="00B00B6E"/>
    <w:rsid w:val="00B03005"/>
    <w:rsid w:val="00B0300B"/>
    <w:rsid w:val="00B04182"/>
    <w:rsid w:val="00B0420A"/>
    <w:rsid w:val="00B051D4"/>
    <w:rsid w:val="00B07AE3"/>
    <w:rsid w:val="00B10949"/>
    <w:rsid w:val="00B10B78"/>
    <w:rsid w:val="00B10E70"/>
    <w:rsid w:val="00B11430"/>
    <w:rsid w:val="00B13507"/>
    <w:rsid w:val="00B1352C"/>
    <w:rsid w:val="00B15D7F"/>
    <w:rsid w:val="00B15E2B"/>
    <w:rsid w:val="00B16F25"/>
    <w:rsid w:val="00B17120"/>
    <w:rsid w:val="00B1788F"/>
    <w:rsid w:val="00B2221C"/>
    <w:rsid w:val="00B2239F"/>
    <w:rsid w:val="00B24F3F"/>
    <w:rsid w:val="00B26514"/>
    <w:rsid w:val="00B2741D"/>
    <w:rsid w:val="00B2784B"/>
    <w:rsid w:val="00B32DAE"/>
    <w:rsid w:val="00B3494A"/>
    <w:rsid w:val="00B34B55"/>
    <w:rsid w:val="00B353EB"/>
    <w:rsid w:val="00B355EC"/>
    <w:rsid w:val="00B36D7F"/>
    <w:rsid w:val="00B36E16"/>
    <w:rsid w:val="00B401BE"/>
    <w:rsid w:val="00B412DF"/>
    <w:rsid w:val="00B415B3"/>
    <w:rsid w:val="00B42105"/>
    <w:rsid w:val="00B439C4"/>
    <w:rsid w:val="00B447AA"/>
    <w:rsid w:val="00B4535E"/>
    <w:rsid w:val="00B4712D"/>
    <w:rsid w:val="00B47552"/>
    <w:rsid w:val="00B50175"/>
    <w:rsid w:val="00B52904"/>
    <w:rsid w:val="00B52A8C"/>
    <w:rsid w:val="00B54381"/>
    <w:rsid w:val="00B55ACD"/>
    <w:rsid w:val="00B56F6A"/>
    <w:rsid w:val="00B636A8"/>
    <w:rsid w:val="00B6399B"/>
    <w:rsid w:val="00B658B9"/>
    <w:rsid w:val="00B65A12"/>
    <w:rsid w:val="00B665C6"/>
    <w:rsid w:val="00B667D3"/>
    <w:rsid w:val="00B66D13"/>
    <w:rsid w:val="00B70712"/>
    <w:rsid w:val="00B72FF7"/>
    <w:rsid w:val="00B73572"/>
    <w:rsid w:val="00B73A22"/>
    <w:rsid w:val="00B74C9A"/>
    <w:rsid w:val="00B74D5D"/>
    <w:rsid w:val="00B77BC6"/>
    <w:rsid w:val="00B805AF"/>
    <w:rsid w:val="00B82CEE"/>
    <w:rsid w:val="00B82DBE"/>
    <w:rsid w:val="00B83843"/>
    <w:rsid w:val="00B83DD3"/>
    <w:rsid w:val="00B869EC"/>
    <w:rsid w:val="00B86A43"/>
    <w:rsid w:val="00B86A66"/>
    <w:rsid w:val="00B91DA6"/>
    <w:rsid w:val="00B92F69"/>
    <w:rsid w:val="00B9397A"/>
    <w:rsid w:val="00B94D06"/>
    <w:rsid w:val="00B9633D"/>
    <w:rsid w:val="00BA08E5"/>
    <w:rsid w:val="00BA0A04"/>
    <w:rsid w:val="00BA255F"/>
    <w:rsid w:val="00BA2E9F"/>
    <w:rsid w:val="00BA2EBE"/>
    <w:rsid w:val="00BA515F"/>
    <w:rsid w:val="00BA734C"/>
    <w:rsid w:val="00BA740F"/>
    <w:rsid w:val="00BB0F28"/>
    <w:rsid w:val="00BB139D"/>
    <w:rsid w:val="00BB3600"/>
    <w:rsid w:val="00BB458A"/>
    <w:rsid w:val="00BB45B3"/>
    <w:rsid w:val="00BB5F6C"/>
    <w:rsid w:val="00BB6FD2"/>
    <w:rsid w:val="00BB7662"/>
    <w:rsid w:val="00BC06F5"/>
    <w:rsid w:val="00BC0F44"/>
    <w:rsid w:val="00BC3109"/>
    <w:rsid w:val="00BC4009"/>
    <w:rsid w:val="00BC5A01"/>
    <w:rsid w:val="00BC7958"/>
    <w:rsid w:val="00BD00D3"/>
    <w:rsid w:val="00BD06FE"/>
    <w:rsid w:val="00BD1659"/>
    <w:rsid w:val="00BD318C"/>
    <w:rsid w:val="00BD3AA9"/>
    <w:rsid w:val="00BD4A18"/>
    <w:rsid w:val="00BD4CF5"/>
    <w:rsid w:val="00BD5493"/>
    <w:rsid w:val="00BD66A7"/>
    <w:rsid w:val="00BD6DB2"/>
    <w:rsid w:val="00BE1055"/>
    <w:rsid w:val="00BE11CF"/>
    <w:rsid w:val="00BE1222"/>
    <w:rsid w:val="00BE21AB"/>
    <w:rsid w:val="00BE55CB"/>
    <w:rsid w:val="00BF185A"/>
    <w:rsid w:val="00BF1D2F"/>
    <w:rsid w:val="00BF4354"/>
    <w:rsid w:val="00BF49CF"/>
    <w:rsid w:val="00BF5B7F"/>
    <w:rsid w:val="00BF617A"/>
    <w:rsid w:val="00BF7362"/>
    <w:rsid w:val="00BF7D8F"/>
    <w:rsid w:val="00C00C4B"/>
    <w:rsid w:val="00C032E0"/>
    <w:rsid w:val="00C0379D"/>
    <w:rsid w:val="00C03931"/>
    <w:rsid w:val="00C03C11"/>
    <w:rsid w:val="00C03D7C"/>
    <w:rsid w:val="00C05FE3"/>
    <w:rsid w:val="00C07181"/>
    <w:rsid w:val="00C11538"/>
    <w:rsid w:val="00C1404C"/>
    <w:rsid w:val="00C1648E"/>
    <w:rsid w:val="00C2136D"/>
    <w:rsid w:val="00C214EE"/>
    <w:rsid w:val="00C222B0"/>
    <w:rsid w:val="00C2314B"/>
    <w:rsid w:val="00C24688"/>
    <w:rsid w:val="00C24971"/>
    <w:rsid w:val="00C2609B"/>
    <w:rsid w:val="00C26AF5"/>
    <w:rsid w:val="00C26BCA"/>
    <w:rsid w:val="00C26BE5"/>
    <w:rsid w:val="00C26E4D"/>
    <w:rsid w:val="00C27909"/>
    <w:rsid w:val="00C27B03"/>
    <w:rsid w:val="00C30F77"/>
    <w:rsid w:val="00C30FEA"/>
    <w:rsid w:val="00C3101C"/>
    <w:rsid w:val="00C314E1"/>
    <w:rsid w:val="00C32831"/>
    <w:rsid w:val="00C32C68"/>
    <w:rsid w:val="00C32FC6"/>
    <w:rsid w:val="00C33CC8"/>
    <w:rsid w:val="00C34397"/>
    <w:rsid w:val="00C34AA0"/>
    <w:rsid w:val="00C34D86"/>
    <w:rsid w:val="00C353AC"/>
    <w:rsid w:val="00C35466"/>
    <w:rsid w:val="00C35707"/>
    <w:rsid w:val="00C37F79"/>
    <w:rsid w:val="00C4095D"/>
    <w:rsid w:val="00C40E1F"/>
    <w:rsid w:val="00C42604"/>
    <w:rsid w:val="00C442EC"/>
    <w:rsid w:val="00C4558F"/>
    <w:rsid w:val="00C45ED4"/>
    <w:rsid w:val="00C50D14"/>
    <w:rsid w:val="00C511A7"/>
    <w:rsid w:val="00C515BD"/>
    <w:rsid w:val="00C52F78"/>
    <w:rsid w:val="00C53C31"/>
    <w:rsid w:val="00C545A1"/>
    <w:rsid w:val="00C55AED"/>
    <w:rsid w:val="00C577A8"/>
    <w:rsid w:val="00C57AEA"/>
    <w:rsid w:val="00C57FD2"/>
    <w:rsid w:val="00C60107"/>
    <w:rsid w:val="00C601D2"/>
    <w:rsid w:val="00C6058A"/>
    <w:rsid w:val="00C6101B"/>
    <w:rsid w:val="00C6250F"/>
    <w:rsid w:val="00C62B70"/>
    <w:rsid w:val="00C63D6C"/>
    <w:rsid w:val="00C65BCC"/>
    <w:rsid w:val="00C66970"/>
    <w:rsid w:val="00C71730"/>
    <w:rsid w:val="00C730D8"/>
    <w:rsid w:val="00C7377B"/>
    <w:rsid w:val="00C7415C"/>
    <w:rsid w:val="00C74FD3"/>
    <w:rsid w:val="00C75626"/>
    <w:rsid w:val="00C77550"/>
    <w:rsid w:val="00C77848"/>
    <w:rsid w:val="00C80ACA"/>
    <w:rsid w:val="00C82399"/>
    <w:rsid w:val="00C824B3"/>
    <w:rsid w:val="00C83369"/>
    <w:rsid w:val="00C8420F"/>
    <w:rsid w:val="00C84E17"/>
    <w:rsid w:val="00C85372"/>
    <w:rsid w:val="00C8608B"/>
    <w:rsid w:val="00C860DC"/>
    <w:rsid w:val="00C8691C"/>
    <w:rsid w:val="00C90DAF"/>
    <w:rsid w:val="00C94BCF"/>
    <w:rsid w:val="00C96290"/>
    <w:rsid w:val="00C96AE6"/>
    <w:rsid w:val="00CA03EA"/>
    <w:rsid w:val="00CA159F"/>
    <w:rsid w:val="00CA168A"/>
    <w:rsid w:val="00CA2563"/>
    <w:rsid w:val="00CA301C"/>
    <w:rsid w:val="00CA357E"/>
    <w:rsid w:val="00CA44F9"/>
    <w:rsid w:val="00CA4A69"/>
    <w:rsid w:val="00CA5519"/>
    <w:rsid w:val="00CB2A11"/>
    <w:rsid w:val="00CB2CB9"/>
    <w:rsid w:val="00CB3479"/>
    <w:rsid w:val="00CB623C"/>
    <w:rsid w:val="00CC0256"/>
    <w:rsid w:val="00CC1666"/>
    <w:rsid w:val="00CC1E1F"/>
    <w:rsid w:val="00CC25CE"/>
    <w:rsid w:val="00CC3E0C"/>
    <w:rsid w:val="00CC571C"/>
    <w:rsid w:val="00CC58D3"/>
    <w:rsid w:val="00CC5B95"/>
    <w:rsid w:val="00CC7839"/>
    <w:rsid w:val="00CC784D"/>
    <w:rsid w:val="00CD0051"/>
    <w:rsid w:val="00CD2093"/>
    <w:rsid w:val="00CD40E3"/>
    <w:rsid w:val="00CD557F"/>
    <w:rsid w:val="00CD6168"/>
    <w:rsid w:val="00CD673F"/>
    <w:rsid w:val="00CD6A85"/>
    <w:rsid w:val="00CE1B5B"/>
    <w:rsid w:val="00CE4E07"/>
    <w:rsid w:val="00CE4EA1"/>
    <w:rsid w:val="00CE7A15"/>
    <w:rsid w:val="00CF122D"/>
    <w:rsid w:val="00CF310C"/>
    <w:rsid w:val="00CF3737"/>
    <w:rsid w:val="00CF52CB"/>
    <w:rsid w:val="00CF6343"/>
    <w:rsid w:val="00D00E3B"/>
    <w:rsid w:val="00D01146"/>
    <w:rsid w:val="00D021C5"/>
    <w:rsid w:val="00D0337B"/>
    <w:rsid w:val="00D04418"/>
    <w:rsid w:val="00D072CC"/>
    <w:rsid w:val="00D073CB"/>
    <w:rsid w:val="00D079B2"/>
    <w:rsid w:val="00D10A68"/>
    <w:rsid w:val="00D10DBA"/>
    <w:rsid w:val="00D114E9"/>
    <w:rsid w:val="00D132CB"/>
    <w:rsid w:val="00D13669"/>
    <w:rsid w:val="00D13FD4"/>
    <w:rsid w:val="00D17CBF"/>
    <w:rsid w:val="00D223E7"/>
    <w:rsid w:val="00D24C1D"/>
    <w:rsid w:val="00D2603B"/>
    <w:rsid w:val="00D268D0"/>
    <w:rsid w:val="00D30828"/>
    <w:rsid w:val="00D31532"/>
    <w:rsid w:val="00D318F6"/>
    <w:rsid w:val="00D319C0"/>
    <w:rsid w:val="00D31ECA"/>
    <w:rsid w:val="00D3498F"/>
    <w:rsid w:val="00D34B1F"/>
    <w:rsid w:val="00D3707D"/>
    <w:rsid w:val="00D4218F"/>
    <w:rsid w:val="00D425E5"/>
    <w:rsid w:val="00D428B5"/>
    <w:rsid w:val="00D429C6"/>
    <w:rsid w:val="00D44832"/>
    <w:rsid w:val="00D44896"/>
    <w:rsid w:val="00D46C9B"/>
    <w:rsid w:val="00D472B8"/>
    <w:rsid w:val="00D47748"/>
    <w:rsid w:val="00D505CB"/>
    <w:rsid w:val="00D51DA9"/>
    <w:rsid w:val="00D522E5"/>
    <w:rsid w:val="00D54CC3"/>
    <w:rsid w:val="00D57601"/>
    <w:rsid w:val="00D6041A"/>
    <w:rsid w:val="00D6139A"/>
    <w:rsid w:val="00D629DB"/>
    <w:rsid w:val="00D633EB"/>
    <w:rsid w:val="00D6350B"/>
    <w:rsid w:val="00D66724"/>
    <w:rsid w:val="00D70DBB"/>
    <w:rsid w:val="00D72D11"/>
    <w:rsid w:val="00D73A44"/>
    <w:rsid w:val="00D808AD"/>
    <w:rsid w:val="00D818C0"/>
    <w:rsid w:val="00D826FA"/>
    <w:rsid w:val="00D82FF7"/>
    <w:rsid w:val="00D834F6"/>
    <w:rsid w:val="00D845F9"/>
    <w:rsid w:val="00D847FE"/>
    <w:rsid w:val="00D85721"/>
    <w:rsid w:val="00D86056"/>
    <w:rsid w:val="00D94F0A"/>
    <w:rsid w:val="00D955D8"/>
    <w:rsid w:val="00D95C66"/>
    <w:rsid w:val="00D964EA"/>
    <w:rsid w:val="00D966D0"/>
    <w:rsid w:val="00D97D60"/>
    <w:rsid w:val="00D97DA8"/>
    <w:rsid w:val="00DA00FA"/>
    <w:rsid w:val="00DA0C59"/>
    <w:rsid w:val="00DA1521"/>
    <w:rsid w:val="00DA3991"/>
    <w:rsid w:val="00DA53F3"/>
    <w:rsid w:val="00DA68A0"/>
    <w:rsid w:val="00DA69E9"/>
    <w:rsid w:val="00DA7669"/>
    <w:rsid w:val="00DB1147"/>
    <w:rsid w:val="00DB240F"/>
    <w:rsid w:val="00DB5CAD"/>
    <w:rsid w:val="00DB68DE"/>
    <w:rsid w:val="00DB798E"/>
    <w:rsid w:val="00DB7E6C"/>
    <w:rsid w:val="00DC06F1"/>
    <w:rsid w:val="00DC0F34"/>
    <w:rsid w:val="00DC18F3"/>
    <w:rsid w:val="00DC371E"/>
    <w:rsid w:val="00DC42C5"/>
    <w:rsid w:val="00DC46B6"/>
    <w:rsid w:val="00DC5EF6"/>
    <w:rsid w:val="00DC5F74"/>
    <w:rsid w:val="00DC70B2"/>
    <w:rsid w:val="00DC777B"/>
    <w:rsid w:val="00DD0C5D"/>
    <w:rsid w:val="00DD1C2F"/>
    <w:rsid w:val="00DD1EF7"/>
    <w:rsid w:val="00DD40CB"/>
    <w:rsid w:val="00DD47EB"/>
    <w:rsid w:val="00DD4FC1"/>
    <w:rsid w:val="00DD51DE"/>
    <w:rsid w:val="00DD5A29"/>
    <w:rsid w:val="00DD5D9D"/>
    <w:rsid w:val="00DD6002"/>
    <w:rsid w:val="00DD6EEB"/>
    <w:rsid w:val="00DD7881"/>
    <w:rsid w:val="00DD7B62"/>
    <w:rsid w:val="00DD7E6B"/>
    <w:rsid w:val="00DE0306"/>
    <w:rsid w:val="00DE35CB"/>
    <w:rsid w:val="00DF06C6"/>
    <w:rsid w:val="00DF131C"/>
    <w:rsid w:val="00DF21E9"/>
    <w:rsid w:val="00DF6E84"/>
    <w:rsid w:val="00DF74CE"/>
    <w:rsid w:val="00E006E9"/>
    <w:rsid w:val="00E00F14"/>
    <w:rsid w:val="00E01141"/>
    <w:rsid w:val="00E01D78"/>
    <w:rsid w:val="00E01F39"/>
    <w:rsid w:val="00E029DF"/>
    <w:rsid w:val="00E04D7D"/>
    <w:rsid w:val="00E06386"/>
    <w:rsid w:val="00E06860"/>
    <w:rsid w:val="00E0715D"/>
    <w:rsid w:val="00E109F9"/>
    <w:rsid w:val="00E10B16"/>
    <w:rsid w:val="00E1156A"/>
    <w:rsid w:val="00E115C5"/>
    <w:rsid w:val="00E129BB"/>
    <w:rsid w:val="00E13286"/>
    <w:rsid w:val="00E1409C"/>
    <w:rsid w:val="00E167D0"/>
    <w:rsid w:val="00E20DF7"/>
    <w:rsid w:val="00E23F06"/>
    <w:rsid w:val="00E24EB4"/>
    <w:rsid w:val="00E25F15"/>
    <w:rsid w:val="00E26523"/>
    <w:rsid w:val="00E26D9F"/>
    <w:rsid w:val="00E27045"/>
    <w:rsid w:val="00E270EC"/>
    <w:rsid w:val="00E30563"/>
    <w:rsid w:val="00E320ED"/>
    <w:rsid w:val="00E33AFB"/>
    <w:rsid w:val="00E34056"/>
    <w:rsid w:val="00E34218"/>
    <w:rsid w:val="00E352AA"/>
    <w:rsid w:val="00E35394"/>
    <w:rsid w:val="00E35590"/>
    <w:rsid w:val="00E40943"/>
    <w:rsid w:val="00E424D1"/>
    <w:rsid w:val="00E43608"/>
    <w:rsid w:val="00E4469B"/>
    <w:rsid w:val="00E46282"/>
    <w:rsid w:val="00E46D95"/>
    <w:rsid w:val="00E505DC"/>
    <w:rsid w:val="00E50A16"/>
    <w:rsid w:val="00E5216E"/>
    <w:rsid w:val="00E53FCF"/>
    <w:rsid w:val="00E65483"/>
    <w:rsid w:val="00E6663D"/>
    <w:rsid w:val="00E67398"/>
    <w:rsid w:val="00E7162F"/>
    <w:rsid w:val="00E72082"/>
    <w:rsid w:val="00E724CF"/>
    <w:rsid w:val="00E7345C"/>
    <w:rsid w:val="00E73EF5"/>
    <w:rsid w:val="00E74A2D"/>
    <w:rsid w:val="00E7599F"/>
    <w:rsid w:val="00E8032A"/>
    <w:rsid w:val="00E82344"/>
    <w:rsid w:val="00E83F0B"/>
    <w:rsid w:val="00E84671"/>
    <w:rsid w:val="00E84C82"/>
    <w:rsid w:val="00E84D64"/>
    <w:rsid w:val="00E87408"/>
    <w:rsid w:val="00E90469"/>
    <w:rsid w:val="00E914C4"/>
    <w:rsid w:val="00E919F5"/>
    <w:rsid w:val="00E934F5"/>
    <w:rsid w:val="00E96961"/>
    <w:rsid w:val="00E96B52"/>
    <w:rsid w:val="00EA3BB8"/>
    <w:rsid w:val="00EA4B1D"/>
    <w:rsid w:val="00EA598B"/>
    <w:rsid w:val="00EA72EC"/>
    <w:rsid w:val="00EA7EF0"/>
    <w:rsid w:val="00EA7EFC"/>
    <w:rsid w:val="00EB11CB"/>
    <w:rsid w:val="00EB25F1"/>
    <w:rsid w:val="00EB275A"/>
    <w:rsid w:val="00EB3498"/>
    <w:rsid w:val="00EB41BA"/>
    <w:rsid w:val="00EB4C5D"/>
    <w:rsid w:val="00EB5253"/>
    <w:rsid w:val="00EB5831"/>
    <w:rsid w:val="00EB6A2F"/>
    <w:rsid w:val="00EB7380"/>
    <w:rsid w:val="00EB786A"/>
    <w:rsid w:val="00EC0FDE"/>
    <w:rsid w:val="00EC1578"/>
    <w:rsid w:val="00EC1C72"/>
    <w:rsid w:val="00EC29CB"/>
    <w:rsid w:val="00EC3CC9"/>
    <w:rsid w:val="00EC52C9"/>
    <w:rsid w:val="00EC6729"/>
    <w:rsid w:val="00EC680A"/>
    <w:rsid w:val="00EC6AEC"/>
    <w:rsid w:val="00EC774C"/>
    <w:rsid w:val="00ED1179"/>
    <w:rsid w:val="00ED20B3"/>
    <w:rsid w:val="00ED2CDF"/>
    <w:rsid w:val="00ED46BC"/>
    <w:rsid w:val="00ED7823"/>
    <w:rsid w:val="00ED7EFF"/>
    <w:rsid w:val="00EE049E"/>
    <w:rsid w:val="00EE077D"/>
    <w:rsid w:val="00EE1D79"/>
    <w:rsid w:val="00EE2BED"/>
    <w:rsid w:val="00EE2E6C"/>
    <w:rsid w:val="00EE374B"/>
    <w:rsid w:val="00EE390F"/>
    <w:rsid w:val="00EE4622"/>
    <w:rsid w:val="00EE674F"/>
    <w:rsid w:val="00EE6920"/>
    <w:rsid w:val="00EF16B4"/>
    <w:rsid w:val="00EF1EEE"/>
    <w:rsid w:val="00EF2C5B"/>
    <w:rsid w:val="00F0282B"/>
    <w:rsid w:val="00F04291"/>
    <w:rsid w:val="00F0570B"/>
    <w:rsid w:val="00F06365"/>
    <w:rsid w:val="00F11BB5"/>
    <w:rsid w:val="00F11DA2"/>
    <w:rsid w:val="00F12149"/>
    <w:rsid w:val="00F1417B"/>
    <w:rsid w:val="00F1704E"/>
    <w:rsid w:val="00F170F2"/>
    <w:rsid w:val="00F1762B"/>
    <w:rsid w:val="00F22416"/>
    <w:rsid w:val="00F22956"/>
    <w:rsid w:val="00F22A16"/>
    <w:rsid w:val="00F23D28"/>
    <w:rsid w:val="00F245F2"/>
    <w:rsid w:val="00F24C29"/>
    <w:rsid w:val="00F25D00"/>
    <w:rsid w:val="00F27873"/>
    <w:rsid w:val="00F27A01"/>
    <w:rsid w:val="00F31516"/>
    <w:rsid w:val="00F34B87"/>
    <w:rsid w:val="00F34B99"/>
    <w:rsid w:val="00F35150"/>
    <w:rsid w:val="00F378DA"/>
    <w:rsid w:val="00F431C1"/>
    <w:rsid w:val="00F43310"/>
    <w:rsid w:val="00F46B91"/>
    <w:rsid w:val="00F521B2"/>
    <w:rsid w:val="00F52D90"/>
    <w:rsid w:val="00F52DAB"/>
    <w:rsid w:val="00F543F0"/>
    <w:rsid w:val="00F56772"/>
    <w:rsid w:val="00F57664"/>
    <w:rsid w:val="00F60010"/>
    <w:rsid w:val="00F62545"/>
    <w:rsid w:val="00F63C7F"/>
    <w:rsid w:val="00F643CB"/>
    <w:rsid w:val="00F6689E"/>
    <w:rsid w:val="00F67818"/>
    <w:rsid w:val="00F71CA2"/>
    <w:rsid w:val="00F72E29"/>
    <w:rsid w:val="00F7463F"/>
    <w:rsid w:val="00F760AB"/>
    <w:rsid w:val="00F76C23"/>
    <w:rsid w:val="00F80C4F"/>
    <w:rsid w:val="00F81D29"/>
    <w:rsid w:val="00F851E1"/>
    <w:rsid w:val="00F87EAC"/>
    <w:rsid w:val="00F91689"/>
    <w:rsid w:val="00F91C4D"/>
    <w:rsid w:val="00F927D4"/>
    <w:rsid w:val="00F92FD9"/>
    <w:rsid w:val="00F93ADE"/>
    <w:rsid w:val="00F95BC7"/>
    <w:rsid w:val="00F97A59"/>
    <w:rsid w:val="00FA001A"/>
    <w:rsid w:val="00FA15E6"/>
    <w:rsid w:val="00FA1D97"/>
    <w:rsid w:val="00FA206A"/>
    <w:rsid w:val="00FA459F"/>
    <w:rsid w:val="00FA6077"/>
    <w:rsid w:val="00FA6684"/>
    <w:rsid w:val="00FA7110"/>
    <w:rsid w:val="00FA731E"/>
    <w:rsid w:val="00FA7A6A"/>
    <w:rsid w:val="00FB0305"/>
    <w:rsid w:val="00FB1639"/>
    <w:rsid w:val="00FB26A3"/>
    <w:rsid w:val="00FB2B38"/>
    <w:rsid w:val="00FB3D40"/>
    <w:rsid w:val="00FB52C5"/>
    <w:rsid w:val="00FB54B6"/>
    <w:rsid w:val="00FB7DB6"/>
    <w:rsid w:val="00FC29A0"/>
    <w:rsid w:val="00FC424C"/>
    <w:rsid w:val="00FC5452"/>
    <w:rsid w:val="00FC6358"/>
    <w:rsid w:val="00FD277A"/>
    <w:rsid w:val="00FD3102"/>
    <w:rsid w:val="00FD320D"/>
    <w:rsid w:val="00FD3A4A"/>
    <w:rsid w:val="00FD3D23"/>
    <w:rsid w:val="00FD49E1"/>
    <w:rsid w:val="00FE066C"/>
    <w:rsid w:val="00FE0AC3"/>
    <w:rsid w:val="00FE0DED"/>
    <w:rsid w:val="00FE162A"/>
    <w:rsid w:val="00FE23DE"/>
    <w:rsid w:val="00FE2A0D"/>
    <w:rsid w:val="00FE6ED0"/>
    <w:rsid w:val="00FE7D81"/>
    <w:rsid w:val="00FF0640"/>
    <w:rsid w:val="00FF1862"/>
    <w:rsid w:val="00FF1A42"/>
    <w:rsid w:val="00FF308C"/>
    <w:rsid w:val="00FF4BD0"/>
    <w:rsid w:val="00FF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qFormat="1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c">
    <w:name w:val="Normal"/>
    <w:qFormat/>
    <w:rsid w:val="008D2D30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标题一,标题 1 Char1 Char,标题 1 Char Char Char,标题 1 Char1 Char Char,标题 1 Char Char Char1 Char,h1,1st level,Section Head,l1,章标题 1,featurehead,标题yjm1,H1,&amp;3,List level 1,H11,H12,H13,H14,H15,H16,H17,l0,1标题 1,DocAccpt,1 标题 1,技术报告一级标题,YG一级标题,报告标题一"/>
    <w:basedOn w:val="afc"/>
    <w:next w:val="afc"/>
    <w:link w:val="1Char"/>
    <w:qFormat/>
    <w:rsid w:val="00F27873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第一章 标题 2,ISO1,H2,h2,2nd level,2,Header 2,PIM2,l2,Titre2,Head 2,节标题,一级节名,标题 2 Char,节标题 1.1,b2 Char,节标题 1.1 Char,标题 2 Char2 Char,标题 2 Char Char Char,标题 2 Char Char Char Char Char,标题 21 Char,b2,1.1标题2,许继投标文件标题"/>
    <w:basedOn w:val="afc"/>
    <w:next w:val="afc"/>
    <w:link w:val="2Char1"/>
    <w:qFormat/>
    <w:rsid w:val="009C5634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二级节名,条标题1.1.1,h3,H3,level_3,PIM 3,Level 3 Head,Heading 3 - old,sect1.2.3,sect1.2.31,sect1.2.32,sect1.2.311,sect1.2.33,sect1.2.312,条 1,Bold Head,bh,3rd level,l3,heading 3,CT,Head 3,prop3,3heading,Heading 31,1.1.1 Heading 3,Map title,列表编号3,3 bullet,b"/>
    <w:basedOn w:val="afc"/>
    <w:next w:val="afc"/>
    <w:link w:val="3Char"/>
    <w:qFormat/>
    <w:rsid w:val="000B6C75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技术报告四级标题,YG四级标题,报告标题四"/>
    <w:basedOn w:val="afc"/>
    <w:next w:val="afc"/>
    <w:link w:val="4Char"/>
    <w:qFormat/>
    <w:rsid w:val="00B2239F"/>
    <w:pPr>
      <w:keepNext/>
      <w:numPr>
        <w:ilvl w:val="3"/>
        <w:numId w:val="30"/>
      </w:numPr>
      <w:autoSpaceDE w:val="0"/>
      <w:autoSpaceDN w:val="0"/>
      <w:adjustRightInd w:val="0"/>
      <w:outlineLvl w:val="3"/>
    </w:pPr>
    <w:rPr>
      <w:rFonts w:ascii="宋体" w:eastAsia="楷体" w:hAnsi="宋体"/>
      <w:b/>
      <w:bCs/>
      <w:color w:val="FFCF01"/>
    </w:rPr>
  </w:style>
  <w:style w:type="paragraph" w:styleId="50">
    <w:name w:val="heading 5"/>
    <w:aliases w:val="技术报告五级标题"/>
    <w:basedOn w:val="afc"/>
    <w:next w:val="afc"/>
    <w:link w:val="5Char"/>
    <w:qFormat/>
    <w:rsid w:val="006D24E7"/>
    <w:pPr>
      <w:keepNext/>
      <w:keepLines/>
      <w:numPr>
        <w:ilvl w:val="4"/>
        <w:numId w:val="30"/>
      </w:numPr>
      <w:adjustRightInd w:val="0"/>
      <w:spacing w:before="280" w:after="290" w:line="376" w:lineRule="atLeast"/>
      <w:textAlignment w:val="baseline"/>
      <w:outlineLvl w:val="4"/>
    </w:pPr>
    <w:rPr>
      <w:rFonts w:eastAsia="华文中宋"/>
      <w:b/>
      <w:bCs/>
      <w:kern w:val="0"/>
      <w:sz w:val="28"/>
      <w:szCs w:val="28"/>
    </w:rPr>
  </w:style>
  <w:style w:type="paragraph" w:styleId="6">
    <w:name w:val="heading 6"/>
    <w:basedOn w:val="afc"/>
    <w:next w:val="afc"/>
    <w:link w:val="6Char"/>
    <w:qFormat/>
    <w:rsid w:val="006D24E7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c"/>
    <w:next w:val="afc"/>
    <w:link w:val="7Char"/>
    <w:uiPriority w:val="99"/>
    <w:qFormat/>
    <w:rsid w:val="006D24E7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c"/>
    <w:next w:val="afc"/>
    <w:link w:val="8Char"/>
    <w:uiPriority w:val="99"/>
    <w:qFormat/>
    <w:rsid w:val="006D24E7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c"/>
    <w:next w:val="afc"/>
    <w:link w:val="9Char"/>
    <w:uiPriority w:val="99"/>
    <w:qFormat/>
    <w:rsid w:val="006D24E7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d">
    <w:name w:val="Default Paragraph Font"/>
    <w:uiPriority w:val="1"/>
    <w:semiHidden/>
    <w:unhideWhenUsed/>
  </w:style>
  <w:style w:type="table" w:default="1" w:styleId="af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">
    <w:name w:val="No List"/>
    <w:uiPriority w:val="99"/>
    <w:semiHidden/>
    <w:unhideWhenUsed/>
  </w:style>
  <w:style w:type="character" w:customStyle="1" w:styleId="2Char1">
    <w:name w:val="标题 2 Char1"/>
    <w:aliases w:val="Heading 2 Hidden Char,Heading 2 CCBS Char,heading 2 Char,第一章 标题 2 Char,ISO1 Char,H2 Char,h2 Char,2nd level Char,2 Char,Header 2 Char,PIM2 Char,l2 Char,Titre2 Char,Head 2 Char,节标题 Char,一级节名 Char,标题 2 Char Char,节标题 1.1 Char1,b2 Char Char"/>
    <w:link w:val="20"/>
    <w:rsid w:val="006261D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二级节名 Char,条标题1.1.1 Char,h3 Char,H3 Char,level_3 Char,PIM 3 Char,Level 3 Head Char,Heading 3 - old Char,sect1.2.3 Char,sect1.2.31 Char,sect1.2.32 Char,sect1.2.311 Char,sect1.2.33 Char,sect1.2.312 Char,条 1 Char,Bold Head Char,bh Char,l3 Char"/>
    <w:link w:val="30"/>
    <w:rsid w:val="006D24E7"/>
    <w:rPr>
      <w:b/>
      <w:bCs/>
      <w:kern w:val="2"/>
      <w:sz w:val="32"/>
      <w:szCs w:val="32"/>
    </w:rPr>
  </w:style>
  <w:style w:type="paragraph" w:customStyle="1" w:styleId="aff0">
    <w:name w:val="段"/>
    <w:link w:val="Char"/>
    <w:qFormat/>
    <w:rsid w:val="00EA7EF0"/>
    <w:pPr>
      <w:tabs>
        <w:tab w:val="center" w:pos="4201"/>
        <w:tab w:val="right" w:leader="dot" w:pos="9298"/>
      </w:tabs>
      <w:autoSpaceDE w:val="0"/>
      <w:autoSpaceDN w:val="0"/>
      <w:spacing w:afterLines="50" w:line="276" w:lineRule="auto"/>
      <w:ind w:firstLineChars="200" w:firstLine="420"/>
      <w:jc w:val="both"/>
    </w:pPr>
    <w:rPr>
      <w:rFonts w:ascii="宋体"/>
      <w:noProof/>
      <w:color w:val="548DD4"/>
      <w:sz w:val="21"/>
    </w:rPr>
  </w:style>
  <w:style w:type="character" w:customStyle="1" w:styleId="Char">
    <w:name w:val="段 Char"/>
    <w:link w:val="aff0"/>
    <w:qFormat/>
    <w:rsid w:val="00EA7EF0"/>
    <w:rPr>
      <w:rFonts w:ascii="宋体"/>
      <w:noProof/>
      <w:color w:val="548DD4"/>
      <w:sz w:val="21"/>
      <w:lang w:bidi="ar-SA"/>
    </w:rPr>
  </w:style>
  <w:style w:type="paragraph" w:customStyle="1" w:styleId="aff1">
    <w:name w:val="一级条标题"/>
    <w:next w:val="aff0"/>
    <w:link w:val="Char0"/>
    <w:rsid w:val="00327B14"/>
    <w:pPr>
      <w:spacing w:beforeLines="50" w:afterLines="50"/>
      <w:outlineLvl w:val="2"/>
    </w:pPr>
    <w:rPr>
      <w:rFonts w:ascii="Arial" w:eastAsia="黑体" w:hAnsi="Arial"/>
      <w:sz w:val="24"/>
      <w:szCs w:val="21"/>
    </w:rPr>
  </w:style>
  <w:style w:type="character" w:customStyle="1" w:styleId="Char0">
    <w:name w:val="一级条标题 Char"/>
    <w:link w:val="aff1"/>
    <w:rsid w:val="00327B14"/>
    <w:rPr>
      <w:rFonts w:ascii="Arial" w:eastAsia="黑体" w:hAnsi="Arial"/>
      <w:sz w:val="24"/>
      <w:szCs w:val="21"/>
    </w:rPr>
  </w:style>
  <w:style w:type="paragraph" w:customStyle="1" w:styleId="aff2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3">
    <w:name w:val="标准书眉_奇数页"/>
    <w:next w:val="afc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ff4">
    <w:name w:val="章标题"/>
    <w:next w:val="aff0"/>
    <w:rsid w:val="00327B14"/>
    <w:pPr>
      <w:spacing w:beforeLines="100" w:afterLines="100"/>
      <w:jc w:val="both"/>
      <w:outlineLvl w:val="1"/>
    </w:pPr>
    <w:rPr>
      <w:rFonts w:ascii="Arial" w:eastAsia="黑体" w:hAnsi="Arial" w:cs="Arial"/>
      <w:sz w:val="28"/>
      <w:szCs w:val="28"/>
    </w:rPr>
  </w:style>
  <w:style w:type="paragraph" w:customStyle="1" w:styleId="aff5">
    <w:name w:val="二级条标题"/>
    <w:basedOn w:val="aff1"/>
    <w:next w:val="aff0"/>
    <w:link w:val="Char1"/>
    <w:rsid w:val="00C40E1F"/>
    <w:pPr>
      <w:outlineLvl w:val="3"/>
    </w:pPr>
  </w:style>
  <w:style w:type="character" w:customStyle="1" w:styleId="Char1">
    <w:name w:val="二级条标题 Char"/>
    <w:basedOn w:val="Char0"/>
    <w:link w:val="aff5"/>
    <w:rsid w:val="00C40E1F"/>
    <w:rPr>
      <w:rFonts w:ascii="Arial" w:eastAsia="黑体" w:hAnsi="Arial"/>
      <w:sz w:val="24"/>
      <w:szCs w:val="21"/>
    </w:r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7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8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c"/>
    <w:next w:val="aff0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ff5"/>
    <w:next w:val="aff0"/>
    <w:link w:val="Char2"/>
    <w:rsid w:val="001C149C"/>
    <w:pPr>
      <w:outlineLvl w:val="4"/>
    </w:pPr>
  </w:style>
  <w:style w:type="character" w:customStyle="1" w:styleId="Char2">
    <w:name w:val="三级条标题 Char"/>
    <w:basedOn w:val="Char1"/>
    <w:link w:val="aff7"/>
    <w:rsid w:val="00B1352C"/>
    <w:rPr>
      <w:rFonts w:ascii="Arial" w:eastAsia="黑体" w:hAnsi="Arial"/>
      <w:sz w:val="24"/>
      <w:szCs w:val="21"/>
    </w:r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b">
    <w:name w:val="数字编号列项（二级）"/>
    <w:rsid w:val="003E5729"/>
    <w:pPr>
      <w:numPr>
        <w:ilvl w:val="1"/>
        <w:numId w:val="17"/>
      </w:numPr>
      <w:jc w:val="both"/>
    </w:pPr>
    <w:rPr>
      <w:rFonts w:ascii="宋体"/>
      <w:sz w:val="21"/>
    </w:rPr>
  </w:style>
  <w:style w:type="paragraph" w:customStyle="1" w:styleId="aff9">
    <w:name w:val="四级条标题"/>
    <w:basedOn w:val="aff7"/>
    <w:next w:val="aff0"/>
    <w:uiPriority w:val="99"/>
    <w:rsid w:val="001C149C"/>
    <w:pPr>
      <w:numPr>
        <w:ilvl w:val="4"/>
      </w:numPr>
      <w:outlineLvl w:val="5"/>
    </w:pPr>
  </w:style>
  <w:style w:type="paragraph" w:customStyle="1" w:styleId="affa">
    <w:name w:val="五级条标题"/>
    <w:basedOn w:val="aff9"/>
    <w:next w:val="aff0"/>
    <w:uiPriority w:val="99"/>
    <w:rsid w:val="001C149C"/>
    <w:pPr>
      <w:numPr>
        <w:ilvl w:val="5"/>
      </w:numPr>
      <w:outlineLvl w:val="6"/>
    </w:pPr>
  </w:style>
  <w:style w:type="paragraph" w:styleId="affb">
    <w:name w:val="footer"/>
    <w:basedOn w:val="afc"/>
    <w:link w:val="Char3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c">
    <w:name w:val="header"/>
    <w:basedOn w:val="afc"/>
    <w:link w:val="Char4"/>
    <w:qFormat/>
    <w:rsid w:val="00930116"/>
    <w:pPr>
      <w:snapToGrid w:val="0"/>
      <w:jc w:val="left"/>
    </w:pPr>
    <w:rPr>
      <w:sz w:val="18"/>
      <w:szCs w:val="18"/>
    </w:rPr>
  </w:style>
  <w:style w:type="paragraph" w:customStyle="1" w:styleId="afb">
    <w:name w:val="注："/>
    <w:next w:val="aff0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fd">
    <w:name w:val="字母编号列项（一级）"/>
    <w:rsid w:val="003E5729"/>
    <w:pPr>
      <w:jc w:val="both"/>
    </w:pPr>
    <w:rPr>
      <w:rFonts w:ascii="宋体"/>
      <w:sz w:val="21"/>
    </w:rPr>
  </w:style>
  <w:style w:type="paragraph" w:customStyle="1" w:styleId="a9">
    <w:name w:val="列项◆（三级）"/>
    <w:basedOn w:val="afc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c">
    <w:name w:val="编号列项（三级）"/>
    <w:rsid w:val="003E5729"/>
    <w:pPr>
      <w:numPr>
        <w:ilvl w:val="2"/>
        <w:numId w:val="17"/>
      </w:numPr>
    </w:pPr>
    <w:rPr>
      <w:rFonts w:ascii="宋体"/>
      <w:sz w:val="21"/>
    </w:rPr>
  </w:style>
  <w:style w:type="paragraph" w:customStyle="1" w:styleId="ad">
    <w:name w:val="示例×："/>
    <w:basedOn w:val="aff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e">
    <w:name w:val="二级无"/>
    <w:basedOn w:val="aff5"/>
    <w:rsid w:val="001C149C"/>
    <w:pPr>
      <w:spacing w:beforeLines="0" w:afterLines="0"/>
    </w:pPr>
    <w:rPr>
      <w:rFonts w:ascii="宋体" w:eastAsia="宋体"/>
    </w:rPr>
  </w:style>
  <w:style w:type="paragraph" w:customStyle="1" w:styleId="afff">
    <w:name w:val="注：（正文）"/>
    <w:basedOn w:val="afb"/>
    <w:next w:val="aff0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f0">
    <w:name w:val="标准标志"/>
    <w:next w:val="afc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1">
    <w:name w:val="标准称谓"/>
    <w:next w:val="afc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2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3">
    <w:name w:val="标准书眉_偶数页"/>
    <w:basedOn w:val="aff3"/>
    <w:next w:val="afc"/>
    <w:rsid w:val="0074741B"/>
    <w:pPr>
      <w:jc w:val="left"/>
    </w:pPr>
  </w:style>
  <w:style w:type="paragraph" w:customStyle="1" w:styleId="afff4">
    <w:name w:val="标准书眉一"/>
    <w:rsid w:val="00083A09"/>
    <w:pPr>
      <w:jc w:val="both"/>
    </w:pPr>
  </w:style>
  <w:style w:type="paragraph" w:customStyle="1" w:styleId="afff5">
    <w:name w:val="参考文献"/>
    <w:basedOn w:val="afc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6">
    <w:name w:val="参考文献、索引标题"/>
    <w:basedOn w:val="afc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7">
    <w:name w:val="Hyperlink"/>
    <w:aliases w:val="超级链接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8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9">
    <w:name w:val="发布部门"/>
    <w:next w:val="aff0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a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b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3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c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d">
    <w:name w:val="封面标准英文名称"/>
    <w:basedOn w:val="afffc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e">
    <w:name w:val="封面一致性程度标识"/>
    <w:basedOn w:val="afffd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f">
    <w:name w:val="封面标准文稿类别"/>
    <w:basedOn w:val="afffe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f0">
    <w:name w:val="封面标准文稿编辑信息"/>
    <w:basedOn w:val="affff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f1">
    <w:name w:val="封面正文"/>
    <w:rsid w:val="00083A09"/>
    <w:pPr>
      <w:jc w:val="both"/>
    </w:pPr>
  </w:style>
  <w:style w:type="paragraph" w:customStyle="1" w:styleId="af3">
    <w:name w:val="附录标识"/>
    <w:basedOn w:val="afc"/>
    <w:next w:val="aff0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2">
    <w:name w:val="附录标题"/>
    <w:basedOn w:val="aff0"/>
    <w:next w:val="aff0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0">
    <w:name w:val="附录表标号"/>
    <w:basedOn w:val="afc"/>
    <w:next w:val="aff0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1">
    <w:name w:val="附录表标题"/>
    <w:basedOn w:val="afc"/>
    <w:next w:val="aff0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6">
    <w:name w:val="附录二级条标题"/>
    <w:basedOn w:val="afc"/>
    <w:next w:val="aff0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3">
    <w:name w:val="附录二级无"/>
    <w:basedOn w:val="a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4">
    <w:name w:val="附录公式"/>
    <w:basedOn w:val="aff0"/>
    <w:next w:val="aff0"/>
    <w:link w:val="Char5"/>
    <w:qFormat/>
    <w:rsid w:val="00083A09"/>
  </w:style>
  <w:style w:type="character" w:customStyle="1" w:styleId="Char5">
    <w:name w:val="附录公式 Char"/>
    <w:basedOn w:val="Char"/>
    <w:link w:val="affff4"/>
    <w:rsid w:val="00083A09"/>
    <w:rPr>
      <w:rFonts w:ascii="宋体"/>
      <w:noProof/>
      <w:color w:val="548DD4"/>
      <w:sz w:val="21"/>
      <w:lang w:bidi="ar-SA"/>
    </w:rPr>
  </w:style>
  <w:style w:type="paragraph" w:customStyle="1" w:styleId="affff5">
    <w:name w:val="附录公式编号制表符"/>
    <w:basedOn w:val="afc"/>
    <w:next w:val="aff0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7">
    <w:name w:val="附录三级条标题"/>
    <w:basedOn w:val="af6"/>
    <w:next w:val="aff0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8">
    <w:name w:val="附录三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a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4">
    <w:name w:val="附录四级条标题"/>
    <w:basedOn w:val="af7"/>
    <w:next w:val="aff0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5">
    <w:name w:val="附录四级无"/>
    <w:basedOn w:val="af4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5">
    <w:name w:val="附录图标号"/>
    <w:basedOn w:val="afc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6">
    <w:name w:val="附录图标题"/>
    <w:basedOn w:val="afc"/>
    <w:next w:val="aff0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fff6">
    <w:name w:val="附录五级条标题"/>
    <w:basedOn w:val="af4"/>
    <w:next w:val="aff0"/>
    <w:rsid w:val="00083A09"/>
    <w:pPr>
      <w:numPr>
        <w:ilvl w:val="0"/>
        <w:numId w:val="0"/>
      </w:numPr>
      <w:tabs>
        <w:tab w:val="num" w:pos="360"/>
      </w:tabs>
      <w:outlineLvl w:val="6"/>
    </w:pPr>
  </w:style>
  <w:style w:type="paragraph" w:customStyle="1" w:styleId="affff7">
    <w:name w:val="附录五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章标题"/>
    <w:next w:val="aff0"/>
    <w:rsid w:val="00083A09"/>
    <w:p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9">
    <w:name w:val="附录一级条标题"/>
    <w:basedOn w:val="affff8"/>
    <w:next w:val="aff0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a">
    <w:name w:val="附录一级无"/>
    <w:basedOn w:val="afff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a">
    <w:name w:val="footnote text"/>
    <w:basedOn w:val="afc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b">
    <w:name w:val="footnote reference"/>
    <w:semiHidden/>
    <w:rsid w:val="00083A09"/>
    <w:rPr>
      <w:vertAlign w:val="superscript"/>
    </w:rPr>
  </w:style>
  <w:style w:type="paragraph" w:customStyle="1" w:styleId="affffc">
    <w:name w:val="列项说明"/>
    <w:basedOn w:val="afc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d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e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2">
    <w:name w:val="toc 3"/>
    <w:basedOn w:val="afc"/>
    <w:next w:val="afc"/>
    <w:autoRedefine/>
    <w:uiPriority w:val="39"/>
    <w:rsid w:val="00E65483"/>
    <w:pPr>
      <w:tabs>
        <w:tab w:val="right" w:leader="dot" w:pos="9241"/>
      </w:tabs>
      <w:ind w:firstLineChars="100" w:firstLine="210"/>
      <w:jc w:val="left"/>
    </w:pPr>
    <w:rPr>
      <w:rFonts w:ascii="宋体"/>
      <w:szCs w:val="21"/>
    </w:rPr>
  </w:style>
  <w:style w:type="paragraph" w:styleId="41">
    <w:name w:val="toc 4"/>
    <w:basedOn w:val="afc"/>
    <w:next w:val="afc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1">
    <w:name w:val="toc 5"/>
    <w:basedOn w:val="afc"/>
    <w:next w:val="afc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c"/>
    <w:next w:val="afc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c"/>
    <w:next w:val="afc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0">
    <w:name w:val="toc 8"/>
    <w:basedOn w:val="afc"/>
    <w:next w:val="afc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0">
    <w:name w:val="toc 9"/>
    <w:basedOn w:val="afc"/>
    <w:next w:val="afc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f">
    <w:name w:val="其他标准标志"/>
    <w:basedOn w:val="afff0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f0">
    <w:name w:val="其他标准称谓"/>
    <w:next w:val="afc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1">
    <w:name w:val="其他发布部门"/>
    <w:basedOn w:val="afff9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2">
    <w:name w:val="前言、引言标题"/>
    <w:next w:val="aff0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3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4">
    <w:name w:val="实施日期"/>
    <w:basedOn w:val="afffa"/>
    <w:rsid w:val="001C21AC"/>
    <w:pPr>
      <w:framePr w:wrap="around" w:vAnchor="page" w:hAnchor="text"/>
      <w:jc w:val="right"/>
    </w:pPr>
  </w:style>
  <w:style w:type="paragraph" w:customStyle="1" w:styleId="afffff5">
    <w:name w:val="示例后文字"/>
    <w:basedOn w:val="aff0"/>
    <w:next w:val="aff0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0"/>
    <w:link w:val="Char6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6">
    <w:name w:val="四级无"/>
    <w:basedOn w:val="aff9"/>
    <w:rsid w:val="001C149C"/>
    <w:pPr>
      <w:spacing w:beforeLines="0" w:afterLines="0"/>
    </w:pPr>
    <w:rPr>
      <w:rFonts w:ascii="宋体" w:eastAsia="宋体"/>
    </w:rPr>
  </w:style>
  <w:style w:type="paragraph" w:styleId="14">
    <w:name w:val="index 1"/>
    <w:basedOn w:val="afc"/>
    <w:next w:val="aff0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2">
    <w:name w:val="index 2"/>
    <w:basedOn w:val="afc"/>
    <w:next w:val="afc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3">
    <w:name w:val="index 3"/>
    <w:basedOn w:val="afc"/>
    <w:next w:val="afc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2">
    <w:name w:val="index 4"/>
    <w:basedOn w:val="afc"/>
    <w:next w:val="afc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2">
    <w:name w:val="index 5"/>
    <w:basedOn w:val="afc"/>
    <w:next w:val="afc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c"/>
    <w:next w:val="afc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c"/>
    <w:next w:val="afc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1">
    <w:name w:val="index 8"/>
    <w:basedOn w:val="afc"/>
    <w:next w:val="afc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1">
    <w:name w:val="index 9"/>
    <w:basedOn w:val="afc"/>
    <w:next w:val="afc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7">
    <w:name w:val="index heading"/>
    <w:basedOn w:val="afc"/>
    <w:next w:val="14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8">
    <w:name w:val="caption"/>
    <w:basedOn w:val="afc"/>
    <w:next w:val="afc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9">
    <w:name w:val="条文脚注"/>
    <w:basedOn w:val="aa"/>
    <w:rsid w:val="000D718B"/>
    <w:pPr>
      <w:numPr>
        <w:numId w:val="0"/>
      </w:numPr>
      <w:jc w:val="both"/>
    </w:pPr>
  </w:style>
  <w:style w:type="paragraph" w:customStyle="1" w:styleId="afffffa">
    <w:name w:val="图标脚注说明"/>
    <w:basedOn w:val="aff0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c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b">
    <w:name w:val="图的脚注"/>
    <w:next w:val="aff0"/>
    <w:autoRedefine/>
    <w:qFormat/>
    <w:rsid w:val="00357EC7"/>
    <w:pPr>
      <w:widowControl w:val="0"/>
      <w:ind w:leftChars="200" w:left="840" w:hangingChars="200" w:hanging="420"/>
      <w:jc w:val="center"/>
    </w:pPr>
    <w:rPr>
      <w:rFonts w:ascii="黑体" w:eastAsia="黑体" w:hAnsi="黑体"/>
      <w:sz w:val="21"/>
      <w:szCs w:val="21"/>
    </w:rPr>
  </w:style>
  <w:style w:type="table" w:styleId="afffffc">
    <w:name w:val="Table Grid"/>
    <w:basedOn w:val="afe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d">
    <w:name w:val="endnote text"/>
    <w:basedOn w:val="afc"/>
    <w:semiHidden/>
    <w:rsid w:val="00083A09"/>
    <w:pPr>
      <w:snapToGrid w:val="0"/>
      <w:jc w:val="left"/>
    </w:pPr>
  </w:style>
  <w:style w:type="character" w:styleId="afffffe">
    <w:name w:val="endnote reference"/>
    <w:semiHidden/>
    <w:rsid w:val="00083A09"/>
    <w:rPr>
      <w:vertAlign w:val="superscript"/>
    </w:rPr>
  </w:style>
  <w:style w:type="paragraph" w:styleId="affffff">
    <w:name w:val="Document Map"/>
    <w:basedOn w:val="afc"/>
    <w:link w:val="Char7"/>
    <w:semiHidden/>
    <w:rsid w:val="00083A09"/>
    <w:pPr>
      <w:shd w:val="clear" w:color="auto" w:fill="000080"/>
    </w:pPr>
  </w:style>
  <w:style w:type="paragraph" w:customStyle="1" w:styleId="affffff0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1">
    <w:name w:val="五级无"/>
    <w:basedOn w:val="affa"/>
    <w:rsid w:val="001C149C"/>
    <w:pPr>
      <w:spacing w:beforeLines="0" w:afterLines="0"/>
    </w:pPr>
    <w:rPr>
      <w:rFonts w:ascii="宋体" w:eastAsia="宋体"/>
    </w:rPr>
  </w:style>
  <w:style w:type="character" w:styleId="affffff2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3">
    <w:name w:val="一级无"/>
    <w:basedOn w:val="aff1"/>
    <w:rsid w:val="001C149C"/>
    <w:pPr>
      <w:spacing w:beforeLines="0" w:afterLines="0"/>
    </w:pPr>
    <w:rPr>
      <w:rFonts w:ascii="宋体" w:eastAsia="宋体"/>
    </w:rPr>
  </w:style>
  <w:style w:type="character" w:styleId="affffff4">
    <w:name w:val="FollowedHyperlink"/>
    <w:aliases w:val="已访问的超级链接"/>
    <w:rsid w:val="00083A09"/>
    <w:rPr>
      <w:color w:val="800080"/>
      <w:u w:val="single"/>
    </w:rPr>
  </w:style>
  <w:style w:type="paragraph" w:customStyle="1" w:styleId="af2">
    <w:name w:val="正文表标题"/>
    <w:next w:val="aff0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5">
    <w:name w:val="正文公式编号制表符"/>
    <w:basedOn w:val="aff0"/>
    <w:next w:val="aff0"/>
    <w:qFormat/>
    <w:rsid w:val="00EC680A"/>
    <w:pPr>
      <w:ind w:firstLineChars="0" w:firstLine="0"/>
    </w:pPr>
  </w:style>
  <w:style w:type="paragraph" w:customStyle="1" w:styleId="af">
    <w:name w:val="正文图标题"/>
    <w:next w:val="aff0"/>
    <w:link w:val="Char8"/>
    <w:rsid w:val="00083A09"/>
    <w:pPr>
      <w:numPr>
        <w:numId w:val="15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Char8">
    <w:name w:val="正文图标题 Char"/>
    <w:link w:val="af"/>
    <w:rsid w:val="0096498C"/>
    <w:rPr>
      <w:rFonts w:ascii="黑体" w:eastAsia="黑体"/>
      <w:sz w:val="21"/>
    </w:rPr>
  </w:style>
  <w:style w:type="paragraph" w:customStyle="1" w:styleId="affffff6">
    <w:name w:val="终结线"/>
    <w:basedOn w:val="afc"/>
    <w:rsid w:val="00083A09"/>
    <w:pPr>
      <w:framePr w:hSpace="181" w:vSpace="181" w:wrap="around" w:vAnchor="text" w:hAnchor="margin" w:xAlign="center" w:y="285"/>
    </w:pPr>
  </w:style>
  <w:style w:type="paragraph" w:customStyle="1" w:styleId="affffff7">
    <w:name w:val="其他发布日期"/>
    <w:basedOn w:val="afffa"/>
    <w:rsid w:val="006E4A7F"/>
    <w:pPr>
      <w:framePr w:wrap="around" w:vAnchor="page" w:hAnchor="text" w:x="1419"/>
    </w:pPr>
  </w:style>
  <w:style w:type="paragraph" w:customStyle="1" w:styleId="affffff8">
    <w:name w:val="其他实施日期"/>
    <w:basedOn w:val="afffff4"/>
    <w:rsid w:val="006E4A7F"/>
    <w:pPr>
      <w:framePr w:wrap="around"/>
    </w:pPr>
  </w:style>
  <w:style w:type="paragraph" w:customStyle="1" w:styleId="23">
    <w:name w:val="封面标准名称2"/>
    <w:basedOn w:val="afffc"/>
    <w:rsid w:val="0028269A"/>
    <w:pPr>
      <w:framePr w:wrap="around" w:y="4469"/>
      <w:spacing w:beforeLines="630"/>
    </w:pPr>
  </w:style>
  <w:style w:type="paragraph" w:customStyle="1" w:styleId="24">
    <w:name w:val="封面标准英文名称2"/>
    <w:basedOn w:val="afffd"/>
    <w:rsid w:val="0028269A"/>
    <w:pPr>
      <w:framePr w:wrap="around" w:y="4469"/>
    </w:pPr>
  </w:style>
  <w:style w:type="paragraph" w:customStyle="1" w:styleId="25">
    <w:name w:val="封面一致性程度标识2"/>
    <w:basedOn w:val="afffe"/>
    <w:rsid w:val="0028269A"/>
    <w:pPr>
      <w:framePr w:wrap="around" w:y="4469"/>
    </w:pPr>
  </w:style>
  <w:style w:type="paragraph" w:customStyle="1" w:styleId="26">
    <w:name w:val="封面标准文稿类别2"/>
    <w:basedOn w:val="affff"/>
    <w:rsid w:val="0028269A"/>
    <w:pPr>
      <w:framePr w:wrap="around" w:y="4469"/>
    </w:pPr>
  </w:style>
  <w:style w:type="paragraph" w:customStyle="1" w:styleId="27">
    <w:name w:val="封面标准文稿编辑信息2"/>
    <w:basedOn w:val="affff0"/>
    <w:rsid w:val="0028269A"/>
    <w:pPr>
      <w:framePr w:wrap="around" w:y="4469"/>
    </w:pPr>
  </w:style>
  <w:style w:type="paragraph" w:styleId="affffff9">
    <w:name w:val="Normal (Web)"/>
    <w:aliases w:val="普通 (Web)"/>
    <w:basedOn w:val="afc"/>
    <w:rsid w:val="00B401BE"/>
    <w:rPr>
      <w:sz w:val="24"/>
    </w:rPr>
  </w:style>
  <w:style w:type="paragraph" w:styleId="15">
    <w:name w:val="toc 1"/>
    <w:basedOn w:val="afc"/>
    <w:next w:val="afc"/>
    <w:autoRedefine/>
    <w:uiPriority w:val="39"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8">
    <w:name w:val="toc 2"/>
    <w:basedOn w:val="afc"/>
    <w:next w:val="afc"/>
    <w:autoRedefine/>
    <w:uiPriority w:val="39"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customStyle="1" w:styleId="2Heading2HiddenHeading2CCBSheading22ISO1">
    <w:name w:val="样式 标题 2Heading 2 HiddenHeading 2 CCBSheading 2第一章 标题 2ISO1..."/>
    <w:basedOn w:val="20"/>
    <w:autoRedefine/>
    <w:rsid w:val="00DC18F3"/>
    <w:pPr>
      <w:numPr>
        <w:numId w:val="18"/>
      </w:numPr>
      <w:adjustRightInd w:val="0"/>
      <w:snapToGrid w:val="0"/>
      <w:spacing w:before="120" w:after="120" w:line="312" w:lineRule="auto"/>
    </w:pPr>
    <w:rPr>
      <w:rFonts w:ascii="黑体" w:eastAsia="宋体" w:hAnsi="宋体" w:cs="宋体"/>
      <w:noProof/>
      <w:sz w:val="28"/>
      <w:szCs w:val="20"/>
    </w:rPr>
  </w:style>
  <w:style w:type="paragraph" w:customStyle="1" w:styleId="31">
    <w:name w:val="样式 标题 3二级节名 + 自动设置"/>
    <w:basedOn w:val="30"/>
    <w:autoRedefine/>
    <w:rsid w:val="00DC18F3"/>
    <w:pPr>
      <w:numPr>
        <w:numId w:val="19"/>
      </w:numPr>
      <w:spacing w:before="0" w:after="0" w:line="360" w:lineRule="auto"/>
    </w:pPr>
    <w:rPr>
      <w:rFonts w:ascii="宋体" w:hAnsi="宋体" w:cs="Arial"/>
      <w:b w:val="0"/>
      <w:bCs w:val="0"/>
      <w:sz w:val="24"/>
      <w:szCs w:val="21"/>
    </w:rPr>
  </w:style>
  <w:style w:type="paragraph" w:styleId="affffffa">
    <w:name w:val="Balloon Text"/>
    <w:basedOn w:val="afc"/>
    <w:link w:val="Char9"/>
    <w:rsid w:val="00B15E2B"/>
    <w:rPr>
      <w:sz w:val="18"/>
      <w:szCs w:val="18"/>
    </w:rPr>
  </w:style>
  <w:style w:type="paragraph" w:styleId="2">
    <w:name w:val="List Bullet 2"/>
    <w:basedOn w:val="afc"/>
    <w:autoRedefine/>
    <w:rsid w:val="006D24E7"/>
    <w:pPr>
      <w:numPr>
        <w:numId w:val="20"/>
      </w:numPr>
    </w:pPr>
    <w:rPr>
      <w:b/>
      <w:szCs w:val="21"/>
    </w:rPr>
  </w:style>
  <w:style w:type="paragraph" w:customStyle="1" w:styleId="16">
    <w:name w:val="正文1"/>
    <w:rsid w:val="006D24E7"/>
    <w:pPr>
      <w:widowControl w:val="0"/>
      <w:adjustRightInd w:val="0"/>
      <w:spacing w:line="360" w:lineRule="atLeast"/>
      <w:textAlignment w:val="baseline"/>
    </w:pPr>
    <w:rPr>
      <w:rFonts w:ascii="Arial"/>
      <w:sz w:val="34"/>
    </w:rPr>
  </w:style>
  <w:style w:type="paragraph" w:styleId="29">
    <w:name w:val="Body Text Indent 2"/>
    <w:basedOn w:val="afc"/>
    <w:link w:val="2Char"/>
    <w:rsid w:val="006D24E7"/>
    <w:pPr>
      <w:adjustRightInd w:val="0"/>
      <w:snapToGrid w:val="0"/>
      <w:spacing w:line="360" w:lineRule="auto"/>
      <w:ind w:firstLineChars="200" w:firstLine="480"/>
      <w:jc w:val="left"/>
      <w:textAlignment w:val="baseline"/>
    </w:pPr>
    <w:rPr>
      <w:color w:val="000000"/>
      <w:kern w:val="0"/>
      <w:sz w:val="24"/>
      <w:szCs w:val="20"/>
    </w:rPr>
  </w:style>
  <w:style w:type="paragraph" w:customStyle="1" w:styleId="PropLevel2Bullet">
    <w:name w:val="Prop Level 2 Bullet"/>
    <w:rsid w:val="006D24E7"/>
    <w:pPr>
      <w:numPr>
        <w:numId w:val="21"/>
      </w:numPr>
      <w:spacing w:after="120"/>
    </w:pPr>
    <w:rPr>
      <w:rFonts w:ascii="GE Inspira" w:hAnsi="GE Inspira"/>
      <w:sz w:val="24"/>
      <w:lang w:eastAsia="en-US"/>
    </w:rPr>
  </w:style>
  <w:style w:type="paragraph" w:customStyle="1" w:styleId="Char30">
    <w:name w:val="Char3"/>
    <w:basedOn w:val="afc"/>
    <w:autoRedefine/>
    <w:rsid w:val="006D24E7"/>
    <w:pPr>
      <w:spacing w:line="360" w:lineRule="auto"/>
    </w:pPr>
    <w:rPr>
      <w:rFonts w:ascii="Tahoma" w:hAnsi="Tahoma"/>
      <w:sz w:val="28"/>
      <w:szCs w:val="20"/>
    </w:rPr>
  </w:style>
  <w:style w:type="paragraph" w:customStyle="1" w:styleId="34">
    <w:name w:val="样式 标题 3 + 小四"/>
    <w:basedOn w:val="30"/>
    <w:next w:val="affffffb"/>
    <w:rsid w:val="006D24E7"/>
    <w:pPr>
      <w:spacing w:before="120" w:after="0" w:line="360" w:lineRule="auto"/>
    </w:pPr>
    <w:rPr>
      <w:color w:val="FF0000"/>
      <w:sz w:val="24"/>
    </w:rPr>
  </w:style>
  <w:style w:type="paragraph" w:styleId="affffffb">
    <w:name w:val="Body Text First Indent"/>
    <w:basedOn w:val="affffffc"/>
    <w:link w:val="Chara"/>
    <w:rsid w:val="006D24E7"/>
    <w:pPr>
      <w:ind w:firstLineChars="100" w:firstLine="420"/>
    </w:pPr>
  </w:style>
  <w:style w:type="paragraph" w:styleId="affffffc">
    <w:name w:val="Body Text"/>
    <w:basedOn w:val="afc"/>
    <w:link w:val="Charb"/>
    <w:rsid w:val="006D24E7"/>
    <w:pPr>
      <w:spacing w:after="120"/>
    </w:pPr>
  </w:style>
  <w:style w:type="paragraph" w:customStyle="1" w:styleId="PropLevel1Text">
    <w:name w:val="Prop Level 1 Text"/>
    <w:rsid w:val="006D24E7"/>
    <w:pPr>
      <w:spacing w:after="120"/>
      <w:ind w:left="540"/>
    </w:pPr>
    <w:rPr>
      <w:rFonts w:ascii="GE Inspira" w:hAnsi="GE Inspira"/>
      <w:sz w:val="24"/>
      <w:lang w:eastAsia="en-US"/>
    </w:rPr>
  </w:style>
  <w:style w:type="paragraph" w:customStyle="1" w:styleId="PropLevel2Number">
    <w:name w:val="Prop Level 2 Number"/>
    <w:rsid w:val="006D24E7"/>
    <w:pPr>
      <w:tabs>
        <w:tab w:val="num" w:pos="2376"/>
      </w:tabs>
      <w:spacing w:after="120"/>
      <w:ind w:left="2376" w:hanging="576"/>
      <w:jc w:val="both"/>
    </w:pPr>
    <w:rPr>
      <w:rFonts w:ascii="GE Inspira" w:hAnsi="GE Inspira"/>
      <w:sz w:val="24"/>
      <w:lang w:eastAsia="en-US"/>
    </w:rPr>
  </w:style>
  <w:style w:type="paragraph" w:customStyle="1" w:styleId="MyStyle">
    <w:name w:val="MyStyle"/>
    <w:basedOn w:val="afc"/>
    <w:next w:val="afc"/>
    <w:rsid w:val="006D24E7"/>
    <w:pPr>
      <w:widowControl/>
      <w:tabs>
        <w:tab w:val="left" w:pos="576"/>
      </w:tabs>
      <w:spacing w:line="360" w:lineRule="auto"/>
    </w:pPr>
    <w:rPr>
      <w:rFonts w:ascii="宋体" w:hAnsi="宋体"/>
      <w:bCs/>
      <w:color w:val="FF6600"/>
      <w:kern w:val="0"/>
      <w:sz w:val="24"/>
    </w:rPr>
  </w:style>
  <w:style w:type="paragraph" w:customStyle="1" w:styleId="CM4">
    <w:name w:val="CM4"/>
    <w:basedOn w:val="afc"/>
    <w:next w:val="afc"/>
    <w:rsid w:val="006D24E7"/>
    <w:pPr>
      <w:autoSpaceDE w:val="0"/>
      <w:autoSpaceDN w:val="0"/>
      <w:adjustRightInd w:val="0"/>
      <w:spacing w:line="626" w:lineRule="atLeast"/>
      <w:jc w:val="left"/>
    </w:pPr>
    <w:rPr>
      <w:rFonts w:ascii="Sim Hei" w:eastAsia="Sim Hei"/>
      <w:kern w:val="0"/>
      <w:sz w:val="24"/>
    </w:rPr>
  </w:style>
  <w:style w:type="paragraph" w:customStyle="1" w:styleId="Default">
    <w:name w:val="Default"/>
    <w:rsid w:val="006D24E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20">
    <w:name w:val="样式 标题 1 + 首行缩进:  2 字符"/>
    <w:basedOn w:val="11"/>
    <w:rsid w:val="006D24E7"/>
    <w:pPr>
      <w:tabs>
        <w:tab w:val="num" w:pos="480"/>
      </w:tabs>
      <w:adjustRightInd w:val="0"/>
      <w:spacing w:line="420" w:lineRule="auto"/>
      <w:ind w:left="480" w:hanging="480"/>
    </w:pPr>
    <w:rPr>
      <w:rFonts w:cs="宋体"/>
      <w:b w:val="0"/>
      <w:bCs w:val="0"/>
      <w:szCs w:val="20"/>
    </w:rPr>
  </w:style>
  <w:style w:type="paragraph" w:customStyle="1" w:styleId="220">
    <w:name w:val="样式 样式 标题 2 + 首行缩进:  2 字符 + 四号"/>
    <w:basedOn w:val="afc"/>
    <w:rsid w:val="006D24E7"/>
    <w:pPr>
      <w:keepNext/>
      <w:keepLines/>
      <w:spacing w:before="260" w:after="260" w:line="415" w:lineRule="auto"/>
      <w:outlineLvl w:val="1"/>
    </w:pPr>
    <w:rPr>
      <w:rFonts w:ascii="Arial" w:eastAsia="Times New Roman" w:hAnsi="Arial" w:cs="宋体"/>
      <w:b/>
      <w:bCs/>
      <w:sz w:val="28"/>
      <w:szCs w:val="20"/>
    </w:rPr>
  </w:style>
  <w:style w:type="paragraph" w:customStyle="1" w:styleId="ae">
    <w:name w:val="标题二"/>
    <w:basedOn w:val="11"/>
    <w:rsid w:val="006D24E7"/>
    <w:pPr>
      <w:numPr>
        <w:numId w:val="22"/>
      </w:numPr>
      <w:spacing w:before="60" w:after="60" w:line="360" w:lineRule="auto"/>
      <w:jc w:val="left"/>
    </w:pPr>
    <w:rPr>
      <w:rFonts w:ascii="宋体" w:hAnsi="宋体" w:cs="Arial"/>
      <w:b w:val="0"/>
      <w:bCs w:val="0"/>
      <w:sz w:val="28"/>
      <w:szCs w:val="28"/>
    </w:rPr>
  </w:style>
  <w:style w:type="paragraph" w:customStyle="1" w:styleId="320">
    <w:name w:val="样式 标题 3 + 首行缩进:  2 字符"/>
    <w:basedOn w:val="30"/>
    <w:rsid w:val="006D24E7"/>
    <w:pPr>
      <w:spacing w:line="415" w:lineRule="auto"/>
    </w:pPr>
    <w:rPr>
      <w:rFonts w:cs="宋体"/>
      <w:szCs w:val="20"/>
    </w:rPr>
  </w:style>
  <w:style w:type="paragraph" w:styleId="affffffd">
    <w:name w:val="Title"/>
    <w:basedOn w:val="afc"/>
    <w:link w:val="Charc"/>
    <w:qFormat/>
    <w:rsid w:val="006D24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页脚 Char"/>
    <w:link w:val="affb"/>
    <w:qFormat/>
    <w:rsid w:val="006C1FDB"/>
    <w:rPr>
      <w:kern w:val="2"/>
      <w:sz w:val="18"/>
      <w:szCs w:val="18"/>
    </w:rPr>
  </w:style>
  <w:style w:type="paragraph" w:customStyle="1" w:styleId="affffffe">
    <w:name w:val="监造手册正文"/>
    <w:basedOn w:val="afc"/>
    <w:link w:val="Chard"/>
    <w:qFormat/>
    <w:rsid w:val="00B415B3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d">
    <w:name w:val="监造手册正文 Char"/>
    <w:link w:val="affffffe"/>
    <w:qFormat/>
    <w:locked/>
    <w:rsid w:val="00B415B3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1CharChar">
    <w:name w:val="成套正文1 Char Char"/>
    <w:link w:val="1"/>
    <w:qFormat/>
    <w:rsid w:val="00B415B3"/>
    <w:rPr>
      <w:rFonts w:ascii="Arial" w:hAnsi="Arial"/>
      <w:sz w:val="24"/>
      <w:szCs w:val="28"/>
    </w:rPr>
  </w:style>
  <w:style w:type="paragraph" w:customStyle="1" w:styleId="1">
    <w:name w:val="成套正文1"/>
    <w:basedOn w:val="afc"/>
    <w:link w:val="1CharChar"/>
    <w:qFormat/>
    <w:rsid w:val="00B415B3"/>
    <w:pPr>
      <w:numPr>
        <w:numId w:val="23"/>
      </w:numPr>
      <w:spacing w:beforeLines="50" w:afterLines="50" w:line="360" w:lineRule="auto"/>
    </w:pPr>
    <w:rPr>
      <w:rFonts w:ascii="Arial" w:hAnsi="Arial"/>
      <w:kern w:val="0"/>
      <w:sz w:val="24"/>
      <w:szCs w:val="28"/>
    </w:rPr>
  </w:style>
  <w:style w:type="character" w:customStyle="1" w:styleId="4Char">
    <w:name w:val="标题 4 Char"/>
    <w:aliases w:val="技术报告四级标题 Char,YG四级标题 Char,报告标题四 Char"/>
    <w:basedOn w:val="afd"/>
    <w:link w:val="40"/>
    <w:rsid w:val="00B2239F"/>
    <w:rPr>
      <w:rFonts w:ascii="宋体" w:eastAsia="楷体" w:hAnsi="宋体"/>
      <w:b/>
      <w:bCs/>
      <w:color w:val="FFCF01"/>
      <w:kern w:val="2"/>
      <w:sz w:val="21"/>
      <w:szCs w:val="24"/>
    </w:rPr>
  </w:style>
  <w:style w:type="character" w:customStyle="1" w:styleId="9Char">
    <w:name w:val="标题 9 Char"/>
    <w:basedOn w:val="afd"/>
    <w:link w:val="9"/>
    <w:uiPriority w:val="99"/>
    <w:rsid w:val="001D0DA6"/>
    <w:rPr>
      <w:rFonts w:ascii="Arial" w:eastAsia="黑体" w:hAnsi="Arial"/>
      <w:kern w:val="2"/>
      <w:sz w:val="21"/>
      <w:szCs w:val="21"/>
    </w:rPr>
  </w:style>
  <w:style w:type="character" w:customStyle="1" w:styleId="1Char">
    <w:name w:val="标题 1 Char"/>
    <w:aliases w:val="标题一 Char,标题 1 Char1 Char Char1,标题 1 Char Char Char Char1,标题 1 Char1 Char Char Char1,标题 1 Char Char Char1 Char Char1,h1 Char,1st level Char,Section Head Char,l1 Char,章标题 1 Char,featurehead Char,标题yjm1 Char,H1 Char,&amp;3 Char,List level 1 Char"/>
    <w:basedOn w:val="afd"/>
    <w:link w:val="11"/>
    <w:rsid w:val="00D319C0"/>
    <w:rPr>
      <w:b/>
      <w:bCs/>
      <w:kern w:val="44"/>
      <w:sz w:val="44"/>
      <w:szCs w:val="44"/>
    </w:rPr>
  </w:style>
  <w:style w:type="character" w:customStyle="1" w:styleId="2Char2CharChar1">
    <w:name w:val="标题 2 Char2 Char Char1"/>
    <w:aliases w:val="标题 2 Char Char Char Char1,标题 2 Char Char Char Char Char Char1,标题 2 Char Char Char Char Char Char Char Char1,标题 2 Char Char Char Char Char Char Char Char Char Char Char1,标题 21 Char Char1"/>
    <w:basedOn w:val="afd"/>
    <w:rsid w:val="00D319C0"/>
    <w:rPr>
      <w:rFonts w:ascii="Arial" w:eastAsia="黑体" w:hAnsi="Arial" w:cs="Times New Roman"/>
      <w:b/>
      <w:bCs/>
      <w:sz w:val="32"/>
      <w:szCs w:val="32"/>
    </w:rPr>
  </w:style>
  <w:style w:type="character" w:customStyle="1" w:styleId="5Char">
    <w:name w:val="标题 5 Char"/>
    <w:aliases w:val="技术报告五级标题 Char"/>
    <w:basedOn w:val="afd"/>
    <w:link w:val="50"/>
    <w:rsid w:val="00D319C0"/>
    <w:rPr>
      <w:rFonts w:eastAsia="华文中宋"/>
      <w:b/>
      <w:bCs/>
      <w:sz w:val="28"/>
      <w:szCs w:val="28"/>
    </w:rPr>
  </w:style>
  <w:style w:type="character" w:customStyle="1" w:styleId="6Char">
    <w:name w:val="标题 6 Char"/>
    <w:basedOn w:val="afd"/>
    <w:link w:val="6"/>
    <w:rsid w:val="00D319C0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fd"/>
    <w:link w:val="7"/>
    <w:uiPriority w:val="99"/>
    <w:rsid w:val="00D319C0"/>
    <w:rPr>
      <w:b/>
      <w:bCs/>
      <w:kern w:val="2"/>
      <w:sz w:val="24"/>
      <w:szCs w:val="24"/>
    </w:rPr>
  </w:style>
  <w:style w:type="character" w:customStyle="1" w:styleId="8Char">
    <w:name w:val="标题 8 Char"/>
    <w:basedOn w:val="afd"/>
    <w:link w:val="8"/>
    <w:uiPriority w:val="99"/>
    <w:rsid w:val="00D319C0"/>
    <w:rPr>
      <w:rFonts w:ascii="Arial" w:eastAsia="黑体" w:hAnsi="Arial"/>
      <w:kern w:val="2"/>
      <w:sz w:val="24"/>
      <w:szCs w:val="24"/>
    </w:rPr>
  </w:style>
  <w:style w:type="character" w:customStyle="1" w:styleId="Char4">
    <w:name w:val="页眉 Char"/>
    <w:basedOn w:val="afd"/>
    <w:link w:val="affc"/>
    <w:uiPriority w:val="99"/>
    <w:qFormat/>
    <w:rsid w:val="00D319C0"/>
    <w:rPr>
      <w:kern w:val="2"/>
      <w:sz w:val="18"/>
      <w:szCs w:val="18"/>
    </w:rPr>
  </w:style>
  <w:style w:type="character" w:customStyle="1" w:styleId="Char7">
    <w:name w:val="文档结构图 Char"/>
    <w:basedOn w:val="afd"/>
    <w:link w:val="affffff"/>
    <w:semiHidden/>
    <w:rsid w:val="00D319C0"/>
    <w:rPr>
      <w:kern w:val="2"/>
      <w:sz w:val="21"/>
      <w:szCs w:val="24"/>
      <w:shd w:val="clear" w:color="auto" w:fill="000080"/>
    </w:rPr>
  </w:style>
  <w:style w:type="paragraph" w:styleId="afffffff">
    <w:name w:val="Plain Text"/>
    <w:aliases w:val="普通文字,普通文字 Char,纯文本 Char1,普通文字 Char Char"/>
    <w:basedOn w:val="afc"/>
    <w:link w:val="Chare"/>
    <w:rsid w:val="00D319C0"/>
    <w:rPr>
      <w:rFonts w:ascii="宋体" w:hAnsi="Courier New"/>
      <w:szCs w:val="20"/>
    </w:rPr>
  </w:style>
  <w:style w:type="character" w:customStyle="1" w:styleId="Chare">
    <w:name w:val="纯文本 Char"/>
    <w:aliases w:val="普通文字 Char3,普通文字 Char Char2,纯文本 Char1 Char1,普通文字 Char Char Char1"/>
    <w:basedOn w:val="afd"/>
    <w:link w:val="afffffff"/>
    <w:uiPriority w:val="99"/>
    <w:qFormat/>
    <w:rsid w:val="00D319C0"/>
    <w:rPr>
      <w:rFonts w:ascii="宋体" w:hAnsi="Courier New"/>
      <w:kern w:val="2"/>
      <w:sz w:val="21"/>
    </w:rPr>
  </w:style>
  <w:style w:type="paragraph" w:styleId="afffffff0">
    <w:name w:val="Normal Indent"/>
    <w:aliases w:val="正文（首行缩进两字）,s4,特点,正文不缩进,表正文,正文非缩进,段落正文缩进,段落正文,四号,首行缩进,正文（首行缩进两字） Char Char,正文缩进 Char Char Char Char,正文缩进 Char Char Char,段1,Body Text(ch),缩进,ALT+Z,正文缩进（首行缩进两字）,正文缩进 Char Char C,s4 Char Char Char Char,正文非缩进 Char Char,正文（首行缩进两字,正文（段落）,图标"/>
    <w:basedOn w:val="afc"/>
    <w:link w:val="Charf"/>
    <w:qFormat/>
    <w:rsid w:val="00D319C0"/>
    <w:pPr>
      <w:ind w:firstLine="420"/>
    </w:pPr>
    <w:rPr>
      <w:szCs w:val="20"/>
    </w:rPr>
  </w:style>
  <w:style w:type="paragraph" w:styleId="afffffff1">
    <w:name w:val="List Number"/>
    <w:basedOn w:val="afc"/>
    <w:rsid w:val="00D319C0"/>
    <w:pPr>
      <w:tabs>
        <w:tab w:val="num" w:pos="425"/>
      </w:tabs>
      <w:ind w:left="425" w:hangingChars="200" w:hanging="200"/>
    </w:pPr>
    <w:rPr>
      <w:szCs w:val="20"/>
    </w:rPr>
  </w:style>
  <w:style w:type="paragraph" w:styleId="2a">
    <w:name w:val="List Number 2"/>
    <w:basedOn w:val="afc"/>
    <w:rsid w:val="00D319C0"/>
    <w:pPr>
      <w:tabs>
        <w:tab w:val="num" w:pos="360"/>
      </w:tabs>
      <w:ind w:leftChars="200" w:left="200" w:hangingChars="200" w:hanging="200"/>
    </w:pPr>
    <w:rPr>
      <w:szCs w:val="20"/>
    </w:rPr>
  </w:style>
  <w:style w:type="paragraph" w:styleId="35">
    <w:name w:val="List Number 3"/>
    <w:basedOn w:val="afc"/>
    <w:rsid w:val="00D319C0"/>
    <w:pPr>
      <w:tabs>
        <w:tab w:val="num" w:pos="780"/>
      </w:tabs>
      <w:ind w:leftChars="400" w:left="400" w:hangingChars="200" w:hanging="200"/>
    </w:pPr>
    <w:rPr>
      <w:szCs w:val="20"/>
    </w:rPr>
  </w:style>
  <w:style w:type="paragraph" w:styleId="43">
    <w:name w:val="List Number 4"/>
    <w:basedOn w:val="afc"/>
    <w:rsid w:val="00D319C0"/>
    <w:pPr>
      <w:tabs>
        <w:tab w:val="num" w:pos="1200"/>
      </w:tabs>
      <w:ind w:leftChars="600" w:left="600" w:hangingChars="200" w:hanging="200"/>
    </w:pPr>
    <w:rPr>
      <w:szCs w:val="20"/>
    </w:rPr>
  </w:style>
  <w:style w:type="paragraph" w:styleId="53">
    <w:name w:val="List Number 5"/>
    <w:basedOn w:val="afc"/>
    <w:rsid w:val="00D319C0"/>
    <w:pPr>
      <w:tabs>
        <w:tab w:val="num" w:pos="1620"/>
      </w:tabs>
      <w:ind w:leftChars="800" w:left="800" w:hangingChars="200" w:hanging="200"/>
    </w:pPr>
    <w:rPr>
      <w:szCs w:val="20"/>
    </w:rPr>
  </w:style>
  <w:style w:type="paragraph" w:styleId="afffffff2">
    <w:name w:val="List Bullet"/>
    <w:basedOn w:val="afc"/>
    <w:autoRedefine/>
    <w:rsid w:val="00D319C0"/>
    <w:pPr>
      <w:tabs>
        <w:tab w:val="num" w:pos="2040"/>
      </w:tabs>
      <w:ind w:left="2040" w:hangingChars="200" w:hanging="200"/>
    </w:pPr>
    <w:rPr>
      <w:szCs w:val="20"/>
    </w:rPr>
  </w:style>
  <w:style w:type="paragraph" w:styleId="3">
    <w:name w:val="List Bullet 3"/>
    <w:basedOn w:val="afc"/>
    <w:autoRedefine/>
    <w:rsid w:val="00D319C0"/>
    <w:pPr>
      <w:numPr>
        <w:numId w:val="26"/>
      </w:numPr>
      <w:ind w:leftChars="400" w:left="400" w:hangingChars="200" w:hanging="200"/>
    </w:pPr>
    <w:rPr>
      <w:szCs w:val="20"/>
    </w:rPr>
  </w:style>
  <w:style w:type="paragraph" w:styleId="4">
    <w:name w:val="List Bullet 4"/>
    <w:basedOn w:val="afc"/>
    <w:autoRedefine/>
    <w:rsid w:val="00D319C0"/>
    <w:pPr>
      <w:numPr>
        <w:numId w:val="24"/>
      </w:numPr>
      <w:tabs>
        <w:tab w:val="clear" w:pos="1200"/>
        <w:tab w:val="num" w:pos="1620"/>
      </w:tabs>
      <w:ind w:leftChars="600" w:left="1620" w:hangingChars="200" w:hanging="200"/>
    </w:pPr>
    <w:rPr>
      <w:szCs w:val="20"/>
    </w:rPr>
  </w:style>
  <w:style w:type="paragraph" w:styleId="5">
    <w:name w:val="List Bullet 5"/>
    <w:basedOn w:val="afc"/>
    <w:autoRedefine/>
    <w:rsid w:val="00D319C0"/>
    <w:pPr>
      <w:numPr>
        <w:numId w:val="25"/>
      </w:numPr>
      <w:tabs>
        <w:tab w:val="clear" w:pos="1620"/>
        <w:tab w:val="num" w:pos="2040"/>
      </w:tabs>
      <w:ind w:leftChars="800" w:left="2040" w:hangingChars="200" w:hanging="200"/>
    </w:pPr>
    <w:rPr>
      <w:szCs w:val="20"/>
    </w:rPr>
  </w:style>
  <w:style w:type="paragraph" w:styleId="afffffff3">
    <w:name w:val="Body Text Indent"/>
    <w:aliases w:val="正文文字缩进"/>
    <w:basedOn w:val="afc"/>
    <w:link w:val="Charf0"/>
    <w:rsid w:val="00D319C0"/>
    <w:pPr>
      <w:spacing w:after="120"/>
      <w:ind w:firstLine="392"/>
    </w:pPr>
    <w:rPr>
      <w:szCs w:val="20"/>
    </w:rPr>
  </w:style>
  <w:style w:type="character" w:customStyle="1" w:styleId="Charf0">
    <w:name w:val="正文文本缩进 Char"/>
    <w:aliases w:val="正文文字缩进 Char"/>
    <w:basedOn w:val="afd"/>
    <w:link w:val="afffffff3"/>
    <w:rsid w:val="00D319C0"/>
    <w:rPr>
      <w:kern w:val="2"/>
      <w:sz w:val="21"/>
    </w:rPr>
  </w:style>
  <w:style w:type="character" w:customStyle="1" w:styleId="afffffff4">
    <w:name w:val="图编号"/>
    <w:rsid w:val="00D319C0"/>
    <w:rPr>
      <w:rFonts w:ascii="Times New Roman" w:eastAsia="黑体" w:hAnsi="Times New Roman"/>
      <w:b/>
      <w:bCs/>
      <w:sz w:val="18"/>
    </w:rPr>
  </w:style>
  <w:style w:type="character" w:customStyle="1" w:styleId="17">
    <w:name w:val="图编号1"/>
    <w:rsid w:val="00D319C0"/>
    <w:rPr>
      <w:rFonts w:ascii="Times New Roman" w:eastAsia="黑体" w:hAnsi="Times New Roman"/>
      <w:b/>
      <w:bCs/>
      <w:sz w:val="18"/>
    </w:rPr>
  </w:style>
  <w:style w:type="numbering" w:styleId="111111">
    <w:name w:val="Outline List 2"/>
    <w:aliases w:val="表编号"/>
    <w:basedOn w:val="aff"/>
    <w:rsid w:val="00D319C0"/>
    <w:pPr>
      <w:numPr>
        <w:numId w:val="27"/>
      </w:numPr>
    </w:pPr>
  </w:style>
  <w:style w:type="numbering" w:customStyle="1" w:styleId="10">
    <w:name w:val="样式1"/>
    <w:rsid w:val="00D319C0"/>
    <w:pPr>
      <w:numPr>
        <w:numId w:val="28"/>
      </w:numPr>
    </w:pPr>
  </w:style>
  <w:style w:type="paragraph" w:customStyle="1" w:styleId="boxtext">
    <w:name w:val="box_text"/>
    <w:basedOn w:val="afc"/>
    <w:rsid w:val="00D319C0"/>
    <w:pPr>
      <w:framePr w:h="2880" w:hRule="exact" w:hSpace="187" w:vSpace="432" w:wrap="around" w:vAnchor="page" w:hAnchor="margin" w:y="12673"/>
      <w:spacing w:before="90"/>
      <w:jc w:val="left"/>
    </w:pPr>
    <w:rPr>
      <w:szCs w:val="20"/>
    </w:rPr>
  </w:style>
  <w:style w:type="paragraph" w:customStyle="1" w:styleId="TOC">
    <w:name w:val="TOC"/>
    <w:basedOn w:val="afc"/>
    <w:rsid w:val="00D319C0"/>
    <w:pPr>
      <w:tabs>
        <w:tab w:val="right" w:leader="dot" w:pos="8789"/>
      </w:tabs>
      <w:ind w:left="1134" w:hanging="1134"/>
    </w:pPr>
    <w:rPr>
      <w:szCs w:val="20"/>
    </w:rPr>
  </w:style>
  <w:style w:type="character" w:customStyle="1" w:styleId="Charc">
    <w:name w:val="标题 Char"/>
    <w:basedOn w:val="afd"/>
    <w:link w:val="affffffd"/>
    <w:rsid w:val="00D319C0"/>
    <w:rPr>
      <w:rFonts w:ascii="Arial" w:hAnsi="Arial" w:cs="Arial"/>
      <w:b/>
      <w:bCs/>
      <w:kern w:val="2"/>
      <w:sz w:val="32"/>
      <w:szCs w:val="32"/>
    </w:rPr>
  </w:style>
  <w:style w:type="paragraph" w:customStyle="1" w:styleId="halfline">
    <w:name w:val="half line"/>
    <w:basedOn w:val="afc"/>
    <w:next w:val="afc"/>
    <w:rsid w:val="00D319C0"/>
    <w:pPr>
      <w:spacing w:line="120" w:lineRule="auto"/>
    </w:pPr>
    <w:rPr>
      <w:b/>
      <w:sz w:val="26"/>
      <w:szCs w:val="20"/>
    </w:rPr>
  </w:style>
  <w:style w:type="paragraph" w:styleId="afffffff5">
    <w:name w:val="Date"/>
    <w:basedOn w:val="afc"/>
    <w:next w:val="afc"/>
    <w:link w:val="Charf1"/>
    <w:rsid w:val="00D319C0"/>
    <w:pPr>
      <w:ind w:leftChars="2500" w:left="100"/>
    </w:pPr>
    <w:rPr>
      <w:szCs w:val="20"/>
    </w:rPr>
  </w:style>
  <w:style w:type="character" w:customStyle="1" w:styleId="Charf1">
    <w:name w:val="日期 Char"/>
    <w:basedOn w:val="afd"/>
    <w:link w:val="afffffff5"/>
    <w:rsid w:val="00D319C0"/>
    <w:rPr>
      <w:kern w:val="2"/>
      <w:sz w:val="21"/>
    </w:rPr>
  </w:style>
  <w:style w:type="paragraph" w:customStyle="1" w:styleId="12">
    <w:name w:val="标题 1 + 标题2"/>
    <w:basedOn w:val="11"/>
    <w:rsid w:val="00D319C0"/>
    <w:pPr>
      <w:keepLines w:val="0"/>
      <w:numPr>
        <w:numId w:val="29"/>
      </w:numPr>
      <w:spacing w:before="240" w:after="0" w:line="240" w:lineRule="auto"/>
    </w:pPr>
    <w:rPr>
      <w:bCs w:val="0"/>
      <w:caps/>
      <w:color w:val="000000"/>
      <w:kern w:val="2"/>
      <w:sz w:val="30"/>
      <w:szCs w:val="30"/>
    </w:rPr>
  </w:style>
  <w:style w:type="character" w:customStyle="1" w:styleId="Char9">
    <w:name w:val="批注框文本 Char"/>
    <w:basedOn w:val="afd"/>
    <w:link w:val="affffffa"/>
    <w:uiPriority w:val="99"/>
    <w:qFormat/>
    <w:rsid w:val="00D319C0"/>
    <w:rPr>
      <w:kern w:val="2"/>
      <w:sz w:val="18"/>
      <w:szCs w:val="18"/>
    </w:rPr>
  </w:style>
  <w:style w:type="character" w:styleId="afffffff6">
    <w:name w:val="annotation reference"/>
    <w:uiPriority w:val="99"/>
    <w:rsid w:val="00D319C0"/>
    <w:rPr>
      <w:sz w:val="21"/>
      <w:szCs w:val="21"/>
    </w:rPr>
  </w:style>
  <w:style w:type="paragraph" w:styleId="afffffff7">
    <w:name w:val="annotation text"/>
    <w:basedOn w:val="afc"/>
    <w:link w:val="Charf2"/>
    <w:rsid w:val="00D319C0"/>
    <w:pPr>
      <w:jc w:val="left"/>
    </w:pPr>
  </w:style>
  <w:style w:type="character" w:customStyle="1" w:styleId="Charf2">
    <w:name w:val="批注文字 Char"/>
    <w:basedOn w:val="afd"/>
    <w:link w:val="afffffff7"/>
    <w:rsid w:val="00D319C0"/>
    <w:rPr>
      <w:kern w:val="2"/>
      <w:sz w:val="21"/>
      <w:szCs w:val="24"/>
    </w:rPr>
  </w:style>
  <w:style w:type="paragraph" w:customStyle="1" w:styleId="210">
    <w:name w:val="正文文本 21"/>
    <w:basedOn w:val="afc"/>
    <w:rsid w:val="00D319C0"/>
    <w:pPr>
      <w:widowControl/>
      <w:overflowPunct w:val="0"/>
      <w:autoSpaceDE w:val="0"/>
      <w:autoSpaceDN w:val="0"/>
      <w:adjustRightInd w:val="0"/>
      <w:spacing w:line="360" w:lineRule="auto"/>
      <w:ind w:firstLine="500"/>
      <w:textAlignment w:val="baseline"/>
    </w:pPr>
    <w:rPr>
      <w:rFonts w:ascii="宋体"/>
      <w:kern w:val="0"/>
      <w:sz w:val="24"/>
      <w:szCs w:val="20"/>
    </w:rPr>
  </w:style>
  <w:style w:type="paragraph" w:customStyle="1" w:styleId="18">
    <w:name w:val="1"/>
    <w:basedOn w:val="afc"/>
    <w:next w:val="afffffff"/>
    <w:rsid w:val="00D319C0"/>
    <w:rPr>
      <w:rFonts w:ascii="宋体" w:hAnsi="Courier New"/>
      <w:szCs w:val="20"/>
    </w:rPr>
  </w:style>
  <w:style w:type="paragraph" w:styleId="2b">
    <w:name w:val="List 2"/>
    <w:basedOn w:val="afc"/>
    <w:rsid w:val="00D319C0"/>
    <w:pPr>
      <w:ind w:leftChars="200" w:left="100" w:hangingChars="200" w:hanging="200"/>
    </w:pPr>
  </w:style>
  <w:style w:type="paragraph" w:styleId="afffffff8">
    <w:name w:val="annotation subject"/>
    <w:basedOn w:val="afffffff7"/>
    <w:next w:val="afffffff7"/>
    <w:link w:val="Charf3"/>
    <w:rsid w:val="00D319C0"/>
    <w:rPr>
      <w:b/>
      <w:bCs/>
    </w:rPr>
  </w:style>
  <w:style w:type="character" w:customStyle="1" w:styleId="Charf3">
    <w:name w:val="批注主题 Char"/>
    <w:basedOn w:val="Charf2"/>
    <w:link w:val="afffffff8"/>
    <w:rsid w:val="00D319C0"/>
    <w:rPr>
      <w:b/>
      <w:bCs/>
      <w:kern w:val="2"/>
      <w:sz w:val="21"/>
      <w:szCs w:val="24"/>
    </w:rPr>
  </w:style>
  <w:style w:type="paragraph" w:customStyle="1" w:styleId="2c">
    <w:name w:val="样式2"/>
    <w:basedOn w:val="20"/>
    <w:rsid w:val="00D319C0"/>
    <w:pPr>
      <w:keepLines w:val="0"/>
      <w:tabs>
        <w:tab w:val="num" w:pos="425"/>
      </w:tabs>
      <w:spacing w:before="120" w:after="0" w:line="240" w:lineRule="auto"/>
      <w:ind w:left="425" w:hanging="425"/>
    </w:pPr>
    <w:rPr>
      <w:rFonts w:ascii="Times New Roman" w:hAnsi="Times New Roman"/>
      <w:bCs w:val="0"/>
      <w:caps/>
      <w:color w:val="000080"/>
      <w:kern w:val="44"/>
      <w:sz w:val="28"/>
      <w:szCs w:val="28"/>
    </w:rPr>
  </w:style>
  <w:style w:type="paragraph" w:styleId="36">
    <w:name w:val="Body Text Indent 3"/>
    <w:basedOn w:val="afc"/>
    <w:link w:val="3Char0"/>
    <w:rsid w:val="00D319C0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fd"/>
    <w:link w:val="36"/>
    <w:rsid w:val="00D319C0"/>
    <w:rPr>
      <w:kern w:val="2"/>
      <w:sz w:val="16"/>
      <w:szCs w:val="16"/>
    </w:rPr>
  </w:style>
  <w:style w:type="character" w:customStyle="1" w:styleId="2Char">
    <w:name w:val="正文文本缩进 2 Char"/>
    <w:basedOn w:val="afd"/>
    <w:link w:val="29"/>
    <w:rsid w:val="00D319C0"/>
    <w:rPr>
      <w:color w:val="000000"/>
      <w:sz w:val="24"/>
    </w:rPr>
  </w:style>
  <w:style w:type="paragraph" w:customStyle="1" w:styleId="44">
    <w:name w:val="4"/>
    <w:basedOn w:val="afc"/>
    <w:next w:val="29"/>
    <w:rsid w:val="00D319C0"/>
    <w:pPr>
      <w:spacing w:after="120" w:line="480" w:lineRule="auto"/>
      <w:ind w:leftChars="200" w:left="420"/>
    </w:pPr>
  </w:style>
  <w:style w:type="paragraph" w:customStyle="1" w:styleId="37">
    <w:name w:val="3"/>
    <w:basedOn w:val="afc"/>
    <w:rsid w:val="00D319C0"/>
    <w:pPr>
      <w:spacing w:after="120"/>
      <w:ind w:firstLine="420"/>
    </w:pPr>
    <w:rPr>
      <w:szCs w:val="20"/>
    </w:rPr>
  </w:style>
  <w:style w:type="character" w:customStyle="1" w:styleId="Charb">
    <w:name w:val="正文文本 Char"/>
    <w:basedOn w:val="afd"/>
    <w:link w:val="affffffc"/>
    <w:rsid w:val="00D319C0"/>
    <w:rPr>
      <w:kern w:val="2"/>
      <w:sz w:val="21"/>
      <w:szCs w:val="24"/>
    </w:rPr>
  </w:style>
  <w:style w:type="character" w:customStyle="1" w:styleId="Chara">
    <w:name w:val="正文首行缩进 Char"/>
    <w:basedOn w:val="Charb"/>
    <w:link w:val="affffffb"/>
    <w:rsid w:val="00D319C0"/>
    <w:rPr>
      <w:kern w:val="2"/>
      <w:sz w:val="21"/>
      <w:szCs w:val="24"/>
    </w:rPr>
  </w:style>
  <w:style w:type="character" w:styleId="afffffff9">
    <w:name w:val="Strong"/>
    <w:qFormat/>
    <w:rsid w:val="00D319C0"/>
    <w:rPr>
      <w:b/>
      <w:bCs/>
    </w:rPr>
  </w:style>
  <w:style w:type="paragraph" w:styleId="2d">
    <w:name w:val="Body Text First Indent 2"/>
    <w:basedOn w:val="afffffff3"/>
    <w:link w:val="2Char0"/>
    <w:rsid w:val="00D319C0"/>
    <w:pPr>
      <w:ind w:leftChars="200" w:left="420" w:firstLineChars="200" w:firstLine="420"/>
    </w:pPr>
  </w:style>
  <w:style w:type="character" w:customStyle="1" w:styleId="2Char0">
    <w:name w:val="正文首行缩进 2 Char"/>
    <w:basedOn w:val="Charf0"/>
    <w:link w:val="2d"/>
    <w:rsid w:val="00D319C0"/>
    <w:rPr>
      <w:kern w:val="2"/>
      <w:sz w:val="21"/>
    </w:rPr>
  </w:style>
  <w:style w:type="paragraph" w:customStyle="1" w:styleId="CharCharCharChar">
    <w:name w:val="Char Char Char Char"/>
    <w:basedOn w:val="afc"/>
    <w:rsid w:val="00D319C0"/>
  </w:style>
  <w:style w:type="paragraph" w:customStyle="1" w:styleId="afffffffa">
    <w:name w:val="表格"/>
    <w:basedOn w:val="afc"/>
    <w:rsid w:val="00D319C0"/>
    <w:pPr>
      <w:spacing w:line="312" w:lineRule="auto"/>
    </w:pPr>
    <w:rPr>
      <w:sz w:val="24"/>
      <w:szCs w:val="20"/>
    </w:rPr>
  </w:style>
  <w:style w:type="paragraph" w:styleId="afffffffb">
    <w:name w:val="List"/>
    <w:basedOn w:val="afc"/>
    <w:rsid w:val="00D319C0"/>
    <w:pPr>
      <w:ind w:left="283" w:firstLineChars="200" w:hanging="283"/>
    </w:pPr>
    <w:rPr>
      <w:sz w:val="24"/>
    </w:rPr>
  </w:style>
  <w:style w:type="character" w:customStyle="1" w:styleId="1CharCharCharChar">
    <w:name w:val="标题 1 Char Char Char Char"/>
    <w:aliases w:val="标题 1 Char1 Char Char Char,标题 1 Char Char Char1 Char 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paragraph" w:customStyle="1" w:styleId="310">
    <w:name w:val="正文文本缩进 31"/>
    <w:basedOn w:val="afc"/>
    <w:rsid w:val="00D319C0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fc"/>
    <w:rsid w:val="00D319C0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customStyle="1" w:styleId="45">
    <w:name w:val="标题4"/>
    <w:basedOn w:val="afc"/>
    <w:next w:val="afffffff0"/>
    <w:autoRedefine/>
    <w:rsid w:val="00D319C0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afffffffc">
    <w:name w:val="图标题"/>
    <w:basedOn w:val="afc"/>
    <w:autoRedefine/>
    <w:rsid w:val="00D319C0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character" w:customStyle="1" w:styleId="afffffffd">
    <w:name w:val="封面"/>
    <w:rsid w:val="00D319C0"/>
    <w:rPr>
      <w:rFonts w:ascii="Times New Roman" w:hAnsi="Times New Roman"/>
      <w:sz w:val="48"/>
    </w:rPr>
  </w:style>
  <w:style w:type="paragraph" w:customStyle="1" w:styleId="38">
    <w:name w:val="样式3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6">
    <w:name w:val="样式4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fc"/>
    <w:rsid w:val="00D319C0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4">
    <w:name w:val="样式5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fffffe">
    <w:name w:val="正文 + 小四"/>
    <w:aliases w:val="左侧:  0.63 厘米,首行缩进:  0.85 厘米,行距: 多倍行距 1.25 字行"/>
    <w:basedOn w:val="afc"/>
    <w:rsid w:val="00D319C0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e">
    <w:name w:val="标题 2 + 黑体"/>
    <w:aliases w:val="小四,行距: 多倍正文"/>
    <w:basedOn w:val="20"/>
    <w:rsid w:val="00D319C0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fc"/>
    <w:rsid w:val="00D319C0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Charf4">
    <w:name w:val="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paragraph" w:styleId="2f">
    <w:name w:val="Body Text 2"/>
    <w:basedOn w:val="afc"/>
    <w:link w:val="2Char2"/>
    <w:rsid w:val="00D319C0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2">
    <w:name w:val="正文文本 2 Char"/>
    <w:basedOn w:val="afd"/>
    <w:link w:val="2f"/>
    <w:rsid w:val="00D319C0"/>
    <w:rPr>
      <w:sz w:val="21"/>
      <w:szCs w:val="21"/>
    </w:rPr>
  </w:style>
  <w:style w:type="character" w:customStyle="1" w:styleId="2Char1Char">
    <w:name w:val="标题 2 Char1 Char"/>
    <w:rsid w:val="00D319C0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D319C0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9">
    <w:name w:val="说明书节内标题1"/>
    <w:basedOn w:val="037037"/>
    <w:rsid w:val="00D319C0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f5">
    <w:name w:val="正文缩进格式 Char"/>
    <w:basedOn w:val="afc"/>
    <w:rsid w:val="00D319C0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D319C0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D319C0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0">
    <w:name w:val="标题 1 Char 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CharChar0">
    <w:name w:val="Char Char"/>
    <w:locked/>
    <w:rsid w:val="00D319C0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affffffff">
    <w:name w:val="图片"/>
    <w:basedOn w:val="afc"/>
    <w:next w:val="afc"/>
    <w:uiPriority w:val="99"/>
    <w:rsid w:val="00D319C0"/>
    <w:pPr>
      <w:jc w:val="left"/>
    </w:pPr>
    <w:rPr>
      <w:rFonts w:ascii="宋体" w:hAnsi="宋体"/>
      <w:szCs w:val="21"/>
    </w:rPr>
  </w:style>
  <w:style w:type="paragraph" w:customStyle="1" w:styleId="HVDCTEXTNORMAL">
    <w:name w:val="HVDC_TEXT_NORMAL"/>
    <w:basedOn w:val="afc"/>
    <w:rsid w:val="00D319C0"/>
    <w:pPr>
      <w:widowControl/>
      <w:tabs>
        <w:tab w:val="left" w:pos="4253"/>
      </w:tabs>
      <w:spacing w:after="240"/>
      <w:jc w:val="left"/>
    </w:pPr>
    <w:rPr>
      <w:rFonts w:ascii="Arial" w:eastAsia="Times New Roman" w:hAnsi="Arial"/>
      <w:kern w:val="0"/>
      <w:sz w:val="22"/>
      <w:szCs w:val="20"/>
      <w:lang w:val="en-GB" w:eastAsia="de-DE"/>
    </w:rPr>
  </w:style>
  <w:style w:type="paragraph" w:styleId="affffffff0">
    <w:name w:val="table of figures"/>
    <w:basedOn w:val="afc"/>
    <w:next w:val="afc"/>
    <w:uiPriority w:val="99"/>
    <w:rsid w:val="00D319C0"/>
    <w:pPr>
      <w:ind w:leftChars="200" w:left="200" w:hangingChars="200" w:hanging="200"/>
    </w:pPr>
    <w:rPr>
      <w:szCs w:val="20"/>
    </w:rPr>
  </w:style>
  <w:style w:type="paragraph" w:customStyle="1" w:styleId="affffffff1">
    <w:name w:val="问题正文"/>
    <w:basedOn w:val="afc"/>
    <w:link w:val="Charf6"/>
    <w:rsid w:val="007105E7"/>
    <w:pPr>
      <w:widowControl/>
      <w:spacing w:before="100" w:beforeAutospacing="1" w:after="100" w:afterAutospacing="1" w:line="360" w:lineRule="auto"/>
      <w:ind w:firstLineChars="200" w:firstLine="552"/>
    </w:pPr>
    <w:rPr>
      <w:rFonts w:ascii="宋体" w:hAnsi="宋体"/>
      <w:spacing w:val="18"/>
      <w:kern w:val="0"/>
      <w:sz w:val="24"/>
    </w:rPr>
  </w:style>
  <w:style w:type="character" w:customStyle="1" w:styleId="Charf6">
    <w:name w:val="问题正文 Char"/>
    <w:link w:val="affffffff1"/>
    <w:locked/>
    <w:rsid w:val="007105E7"/>
    <w:rPr>
      <w:rFonts w:ascii="宋体" w:hAnsi="宋体"/>
      <w:spacing w:val="18"/>
      <w:sz w:val="24"/>
      <w:szCs w:val="24"/>
    </w:rPr>
  </w:style>
  <w:style w:type="character" w:customStyle="1" w:styleId="Charf">
    <w:name w:val="正文缩进 Char"/>
    <w:aliases w:val="正文（首行缩进两字） Char,s4 Char1,特点 Char1,正文不缩进 Char1,表正文 Char1,正文非缩进 Char1,段落正文缩进 Char1,段落正文 Char1,四号 Char1,首行缩进 Char1,正文（首行缩进两字） Char Char Char1,正文缩进 Char Char Char Char Char1,正文缩进 Char Char Char Char2,段1 Char1,Body Text(ch) Char1,缩进 Char1,图标 Char"/>
    <w:link w:val="afffffff0"/>
    <w:uiPriority w:val="99"/>
    <w:rsid w:val="00A6480A"/>
    <w:rPr>
      <w:kern w:val="2"/>
      <w:sz w:val="21"/>
    </w:rPr>
  </w:style>
  <w:style w:type="paragraph" w:styleId="affffffff2">
    <w:name w:val="List Paragraph"/>
    <w:basedOn w:val="afc"/>
    <w:link w:val="Charf7"/>
    <w:uiPriority w:val="34"/>
    <w:qFormat/>
    <w:rsid w:val="002A5F3D"/>
    <w:pPr>
      <w:ind w:firstLineChars="200" w:firstLine="420"/>
    </w:pPr>
  </w:style>
  <w:style w:type="character" w:customStyle="1" w:styleId="1CharCharCharChar0">
    <w:name w:val="成套正文1 Char Char Char Char"/>
    <w:link w:val="1Char0"/>
    <w:rsid w:val="004D3E15"/>
    <w:rPr>
      <w:rFonts w:ascii="Arial" w:hAnsi="Arial"/>
      <w:sz w:val="24"/>
      <w:szCs w:val="28"/>
    </w:rPr>
  </w:style>
  <w:style w:type="paragraph" w:customStyle="1" w:styleId="1Char0">
    <w:name w:val="成套正文1 Char"/>
    <w:basedOn w:val="afc"/>
    <w:link w:val="1CharCharCharChar0"/>
    <w:rsid w:val="004D3E15"/>
    <w:pPr>
      <w:spacing w:beforeLines="50" w:afterLines="50" w:line="360" w:lineRule="auto"/>
      <w:ind w:firstLineChars="200" w:firstLine="482"/>
    </w:pPr>
    <w:rPr>
      <w:rFonts w:ascii="Arial" w:hAnsi="Arial"/>
      <w:kern w:val="0"/>
      <w:sz w:val="24"/>
      <w:szCs w:val="28"/>
    </w:rPr>
  </w:style>
  <w:style w:type="paragraph" w:customStyle="1" w:styleId="04-">
    <w:name w:val="04-正文文本"/>
    <w:basedOn w:val="afc"/>
    <w:qFormat/>
    <w:rsid w:val="00D6139A"/>
    <w:pPr>
      <w:adjustRightInd w:val="0"/>
      <w:spacing w:line="400" w:lineRule="exact"/>
      <w:ind w:firstLineChars="200" w:firstLine="480"/>
      <w:textAlignment w:val="baseline"/>
    </w:pPr>
    <w:rPr>
      <w:rFonts w:cs="宋体"/>
      <w:color w:val="000000"/>
      <w:kern w:val="0"/>
      <w:sz w:val="24"/>
      <w:szCs w:val="20"/>
    </w:rPr>
  </w:style>
  <w:style w:type="paragraph" w:customStyle="1" w:styleId="1a">
    <w:name w:val="列出段落1"/>
    <w:basedOn w:val="afc"/>
    <w:uiPriority w:val="34"/>
    <w:unhideWhenUsed/>
    <w:qFormat/>
    <w:rsid w:val="009416C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f7">
    <w:name w:val="列出段落 Char"/>
    <w:link w:val="affffffff2"/>
    <w:uiPriority w:val="34"/>
    <w:qFormat/>
    <w:rsid w:val="009416C8"/>
    <w:rPr>
      <w:kern w:val="2"/>
      <w:sz w:val="21"/>
      <w:szCs w:val="24"/>
    </w:rPr>
  </w:style>
  <w:style w:type="paragraph" w:styleId="TOC0">
    <w:name w:val="TOC Heading"/>
    <w:basedOn w:val="11"/>
    <w:next w:val="afc"/>
    <w:uiPriority w:val="39"/>
    <w:unhideWhenUsed/>
    <w:qFormat/>
    <w:rsid w:val="00941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ntstyle01">
    <w:name w:val="fontstyle01"/>
    <w:basedOn w:val="afd"/>
    <w:rsid w:val="009416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customStyle="1" w:styleId="1b">
    <w:name w:val="网格型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无列表1"/>
    <w:next w:val="aff"/>
    <w:uiPriority w:val="99"/>
    <w:semiHidden/>
    <w:unhideWhenUsed/>
    <w:rsid w:val="009416C8"/>
  </w:style>
  <w:style w:type="table" w:customStyle="1" w:styleId="2f0">
    <w:name w:val="网格型2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afc"/>
    <w:rsid w:val="009416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fc"/>
    <w:rsid w:val="009416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fc"/>
    <w:rsid w:val="009416C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fc"/>
    <w:rsid w:val="009416C8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3">
    <w:name w:val="xl63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74">
    <w:name w:val="xl74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FF0000"/>
      <w:kern w:val="0"/>
      <w:sz w:val="24"/>
    </w:rPr>
  </w:style>
  <w:style w:type="paragraph" w:customStyle="1" w:styleId="xl76">
    <w:name w:val="xl76"/>
    <w:basedOn w:val="afc"/>
    <w:rsid w:val="009416C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fc"/>
    <w:rsid w:val="009416C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fc"/>
    <w:rsid w:val="009416C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fc"/>
    <w:rsid w:val="009416C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fc"/>
    <w:rsid w:val="009416C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numbering" w:customStyle="1" w:styleId="2f1">
    <w:name w:val="无列表2"/>
    <w:next w:val="aff"/>
    <w:uiPriority w:val="99"/>
    <w:semiHidden/>
    <w:unhideWhenUsed/>
    <w:rsid w:val="009416C8"/>
  </w:style>
  <w:style w:type="table" w:customStyle="1" w:styleId="39">
    <w:name w:val="网格型3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f2">
    <w:name w:val="应答标题2"/>
    <w:basedOn w:val="20"/>
    <w:link w:val="2Char3"/>
    <w:qFormat/>
    <w:rsid w:val="009416C8"/>
    <w:pPr>
      <w:widowControl/>
      <w:spacing w:before="120" w:after="120" w:line="415" w:lineRule="auto"/>
      <w:jc w:val="left"/>
    </w:pPr>
    <w:rPr>
      <w:rFonts w:ascii="Cambria" w:eastAsia="宋体" w:hAnsi="Cambria"/>
      <w:bCs w:val="0"/>
      <w:kern w:val="0"/>
      <w:sz w:val="24"/>
    </w:rPr>
  </w:style>
  <w:style w:type="character" w:customStyle="1" w:styleId="2Char3">
    <w:name w:val="应答标题2 Char"/>
    <w:basedOn w:val="afd"/>
    <w:link w:val="2f2"/>
    <w:rsid w:val="009416C8"/>
    <w:rPr>
      <w:rFonts w:ascii="Cambria" w:hAnsi="Cambria"/>
      <w:b/>
      <w:sz w:val="24"/>
      <w:szCs w:val="32"/>
    </w:rPr>
  </w:style>
  <w:style w:type="paragraph" w:customStyle="1" w:styleId="3a">
    <w:name w:val="应答标题3"/>
    <w:basedOn w:val="30"/>
    <w:link w:val="3Char1"/>
    <w:qFormat/>
    <w:rsid w:val="009416C8"/>
    <w:pPr>
      <w:keepLines w:val="0"/>
      <w:widowControl/>
      <w:spacing w:before="240" w:after="120" w:line="240" w:lineRule="auto"/>
      <w:jc w:val="left"/>
    </w:pPr>
    <w:rPr>
      <w:bCs w:val="0"/>
      <w:kern w:val="0"/>
      <w:sz w:val="24"/>
      <w:szCs w:val="26"/>
      <w:lang w:eastAsia="en-US" w:bidi="en-US"/>
    </w:rPr>
  </w:style>
  <w:style w:type="character" w:customStyle="1" w:styleId="3Char1">
    <w:name w:val="应答标题3 Char"/>
    <w:basedOn w:val="afd"/>
    <w:link w:val="3a"/>
    <w:rsid w:val="009416C8"/>
    <w:rPr>
      <w:b/>
      <w:sz w:val="24"/>
      <w:szCs w:val="26"/>
      <w:lang w:eastAsia="en-US" w:bidi="en-US"/>
    </w:rPr>
  </w:style>
  <w:style w:type="paragraph" w:customStyle="1" w:styleId="47">
    <w:name w:val="应答标题4"/>
    <w:basedOn w:val="40"/>
    <w:link w:val="4Char0"/>
    <w:qFormat/>
    <w:rsid w:val="009416C8"/>
    <w:pPr>
      <w:keepLines/>
      <w:widowControl/>
      <w:autoSpaceDE/>
      <w:autoSpaceDN/>
      <w:adjustRightInd/>
      <w:spacing w:before="240" w:after="240" w:line="377" w:lineRule="auto"/>
      <w:jc w:val="left"/>
    </w:pPr>
    <w:rPr>
      <w:rFonts w:ascii="Cambria" w:eastAsia="宋体" w:hAnsi="Cambria"/>
      <w:b w:val="0"/>
      <w:bCs w:val="0"/>
      <w:color w:val="auto"/>
      <w:kern w:val="0"/>
      <w:sz w:val="24"/>
      <w:szCs w:val="28"/>
    </w:rPr>
  </w:style>
  <w:style w:type="character" w:customStyle="1" w:styleId="4Char0">
    <w:name w:val="应答标题4 Char"/>
    <w:basedOn w:val="afd"/>
    <w:link w:val="47"/>
    <w:rsid w:val="009416C8"/>
    <w:rPr>
      <w:rFonts w:ascii="Cambria" w:hAnsi="Cambria"/>
      <w:sz w:val="24"/>
      <w:szCs w:val="28"/>
    </w:rPr>
  </w:style>
  <w:style w:type="table" w:customStyle="1" w:styleId="48">
    <w:name w:val="网格型4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网格型5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b">
    <w:name w:val="无列表3"/>
    <w:next w:val="aff"/>
    <w:uiPriority w:val="99"/>
    <w:semiHidden/>
    <w:unhideWhenUsed/>
    <w:rsid w:val="009416C8"/>
  </w:style>
  <w:style w:type="table" w:customStyle="1" w:styleId="72">
    <w:name w:val="网格型7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无列表11"/>
    <w:next w:val="aff"/>
    <w:uiPriority w:val="99"/>
    <w:semiHidden/>
    <w:unhideWhenUsed/>
    <w:rsid w:val="009416C8"/>
  </w:style>
  <w:style w:type="table" w:customStyle="1" w:styleId="212">
    <w:name w:val="网格型2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3">
    <w:name w:val="无列表21"/>
    <w:next w:val="aff"/>
    <w:uiPriority w:val="99"/>
    <w:semiHidden/>
    <w:unhideWhenUsed/>
    <w:rsid w:val="009416C8"/>
  </w:style>
  <w:style w:type="table" w:customStyle="1" w:styleId="311">
    <w:name w:val="网格型3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网格型4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网格型5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网格型6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fff3">
    <w:name w:val="Revision"/>
    <w:hidden/>
    <w:uiPriority w:val="99"/>
    <w:semiHidden/>
    <w:rsid w:val="00A60676"/>
    <w:rPr>
      <w:kern w:val="2"/>
      <w:sz w:val="21"/>
      <w:szCs w:val="24"/>
    </w:rPr>
  </w:style>
  <w:style w:type="paragraph" w:customStyle="1" w:styleId="new1">
    <w:name w:val="new标题1"/>
    <w:basedOn w:val="afc"/>
    <w:rsid w:val="00916177"/>
    <w:pPr>
      <w:widowControl/>
      <w:numPr>
        <w:ilvl w:val="1"/>
        <w:numId w:val="32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fc"/>
    <w:rsid w:val="00916177"/>
    <w:pPr>
      <w:widowControl/>
      <w:numPr>
        <w:ilvl w:val="2"/>
        <w:numId w:val="32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fc"/>
    <w:rsid w:val="00916177"/>
    <w:pPr>
      <w:widowControl/>
      <w:numPr>
        <w:ilvl w:val="3"/>
        <w:numId w:val="32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fc"/>
    <w:next w:val="afc"/>
    <w:rsid w:val="0091617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character" w:customStyle="1" w:styleId="SUBscript">
    <w:name w:val="SUBscript"/>
    <w:rsid w:val="00916177"/>
    <w:rPr>
      <w:kern w:val="0"/>
      <w:position w:val="-6"/>
      <w:sz w:val="16"/>
      <w:szCs w:val="16"/>
    </w:rPr>
  </w:style>
  <w:style w:type="paragraph" w:customStyle="1" w:styleId="affffffff4">
    <w:name w:val="正文(表格)"/>
    <w:uiPriority w:val="15"/>
    <w:qFormat/>
    <w:rsid w:val="00916177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4">
    <w:name w:val="表格（编号）"/>
    <w:uiPriority w:val="16"/>
    <w:rsid w:val="00916177"/>
    <w:pPr>
      <w:numPr>
        <w:numId w:val="33"/>
      </w:numPr>
      <w:jc w:val="center"/>
    </w:pPr>
    <w:rPr>
      <w:kern w:val="2"/>
      <w:sz w:val="18"/>
      <w:szCs w:val="22"/>
    </w:rPr>
  </w:style>
  <w:style w:type="character" w:customStyle="1" w:styleId="Char11">
    <w:name w:val="正文缩进 Char1"/>
    <w:aliases w:val="s4 Char,特点 Char,正文不缩进 Char,表正文 Char,正文非缩进 Char,段落正文缩进 Char,段落正文 Char,四号 Char,首行缩进 Char,正文（首行缩进两字） Char Char Char,正文（首行缩进两字） Char Char1,正文缩进 Char Char Char Char Char,正文缩进 Char Char Char Char1,正文缩进 Char Char,段1 Char,Body Text(ch) Char,缩进 Char"/>
    <w:semiHidden/>
    <w:qFormat/>
    <w:locked/>
    <w:rsid w:val="00B1788F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qFormat="1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c">
    <w:name w:val="Normal"/>
    <w:qFormat/>
    <w:rsid w:val="008D2D30"/>
    <w:pPr>
      <w:widowControl w:val="0"/>
      <w:jc w:val="both"/>
    </w:pPr>
    <w:rPr>
      <w:kern w:val="2"/>
      <w:sz w:val="21"/>
      <w:szCs w:val="24"/>
    </w:rPr>
  </w:style>
  <w:style w:type="paragraph" w:styleId="11">
    <w:name w:val="heading 1"/>
    <w:aliases w:val="标题一,标题 1 Char1 Char,标题 1 Char Char Char,标题 1 Char1 Char Char,标题 1 Char Char Char1 Char,h1,1st level,Section Head,l1,章标题 1,featurehead,标题yjm1,H1,&amp;3,List level 1,H11,H12,H13,H14,H15,H16,H17,l0,1标题 1,DocAccpt,1 标题 1,技术报告一级标题,YG一级标题,报告标题一"/>
    <w:basedOn w:val="afc"/>
    <w:next w:val="afc"/>
    <w:link w:val="1Char"/>
    <w:qFormat/>
    <w:rsid w:val="00F27873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第一章 标题 2,ISO1,H2,h2,2nd level,2,Header 2,PIM2,l2,Titre2,Head 2,节标题,一级节名,标题 2 Char,节标题 1.1,b2 Char,节标题 1.1 Char,标题 2 Char2 Char,标题 2 Char Char Char,标题 2 Char Char Char Char Char,标题 21 Char,b2,1.1标题2,许继投标文件标题"/>
    <w:basedOn w:val="afc"/>
    <w:next w:val="afc"/>
    <w:link w:val="2Char1"/>
    <w:qFormat/>
    <w:rsid w:val="009C5634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二级节名,条标题1.1.1,h3,H3,level_3,PIM 3,Level 3 Head,Heading 3 - old,sect1.2.3,sect1.2.31,sect1.2.32,sect1.2.311,sect1.2.33,sect1.2.312,条 1,Bold Head,bh,3rd level,l3,heading 3,CT,Head 3,prop3,3heading,Heading 31,1.1.1 Heading 3,Map title,列表编号3,3 bullet,b"/>
    <w:basedOn w:val="afc"/>
    <w:next w:val="afc"/>
    <w:link w:val="3Char"/>
    <w:qFormat/>
    <w:rsid w:val="000B6C75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技术报告四级标题,YG四级标题,报告标题四"/>
    <w:basedOn w:val="afc"/>
    <w:next w:val="afc"/>
    <w:link w:val="4Char"/>
    <w:qFormat/>
    <w:rsid w:val="00B2239F"/>
    <w:pPr>
      <w:keepNext/>
      <w:numPr>
        <w:ilvl w:val="3"/>
        <w:numId w:val="30"/>
      </w:numPr>
      <w:autoSpaceDE w:val="0"/>
      <w:autoSpaceDN w:val="0"/>
      <w:adjustRightInd w:val="0"/>
      <w:outlineLvl w:val="3"/>
    </w:pPr>
    <w:rPr>
      <w:rFonts w:ascii="宋体" w:eastAsia="楷体" w:hAnsi="宋体"/>
      <w:b/>
      <w:bCs/>
      <w:color w:val="FFCF01"/>
    </w:rPr>
  </w:style>
  <w:style w:type="paragraph" w:styleId="50">
    <w:name w:val="heading 5"/>
    <w:aliases w:val="技术报告五级标题"/>
    <w:basedOn w:val="afc"/>
    <w:next w:val="afc"/>
    <w:link w:val="5Char"/>
    <w:qFormat/>
    <w:rsid w:val="006D24E7"/>
    <w:pPr>
      <w:keepNext/>
      <w:keepLines/>
      <w:numPr>
        <w:ilvl w:val="4"/>
        <w:numId w:val="30"/>
      </w:numPr>
      <w:adjustRightInd w:val="0"/>
      <w:spacing w:before="280" w:after="290" w:line="376" w:lineRule="atLeast"/>
      <w:textAlignment w:val="baseline"/>
      <w:outlineLvl w:val="4"/>
    </w:pPr>
    <w:rPr>
      <w:rFonts w:eastAsia="华文中宋"/>
      <w:b/>
      <w:bCs/>
      <w:kern w:val="0"/>
      <w:sz w:val="28"/>
      <w:szCs w:val="28"/>
    </w:rPr>
  </w:style>
  <w:style w:type="paragraph" w:styleId="6">
    <w:name w:val="heading 6"/>
    <w:basedOn w:val="afc"/>
    <w:next w:val="afc"/>
    <w:link w:val="6Char"/>
    <w:qFormat/>
    <w:rsid w:val="006D24E7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c"/>
    <w:next w:val="afc"/>
    <w:link w:val="7Char"/>
    <w:uiPriority w:val="99"/>
    <w:qFormat/>
    <w:rsid w:val="006D24E7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c"/>
    <w:next w:val="afc"/>
    <w:link w:val="8Char"/>
    <w:uiPriority w:val="99"/>
    <w:qFormat/>
    <w:rsid w:val="006D24E7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c"/>
    <w:next w:val="afc"/>
    <w:link w:val="9Char"/>
    <w:uiPriority w:val="99"/>
    <w:qFormat/>
    <w:rsid w:val="006D24E7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d">
    <w:name w:val="Default Paragraph Font"/>
    <w:uiPriority w:val="1"/>
    <w:semiHidden/>
    <w:unhideWhenUsed/>
  </w:style>
  <w:style w:type="table" w:default="1" w:styleId="af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">
    <w:name w:val="No List"/>
    <w:uiPriority w:val="99"/>
    <w:semiHidden/>
    <w:unhideWhenUsed/>
  </w:style>
  <w:style w:type="character" w:customStyle="1" w:styleId="2Char1">
    <w:name w:val="标题 2 Char1"/>
    <w:aliases w:val="Heading 2 Hidden Char,Heading 2 CCBS Char,heading 2 Char,第一章 标题 2 Char,ISO1 Char,H2 Char,h2 Char,2nd level Char,2 Char,Header 2 Char,PIM2 Char,l2 Char,Titre2 Char,Head 2 Char,节标题 Char,一级节名 Char,标题 2 Char Char,节标题 1.1 Char1,b2 Char Char"/>
    <w:link w:val="20"/>
    <w:rsid w:val="006261D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二级节名 Char,条标题1.1.1 Char,h3 Char,H3 Char,level_3 Char,PIM 3 Char,Level 3 Head Char,Heading 3 - old Char,sect1.2.3 Char,sect1.2.31 Char,sect1.2.32 Char,sect1.2.311 Char,sect1.2.33 Char,sect1.2.312 Char,条 1 Char,Bold Head Char,bh Char,l3 Char"/>
    <w:link w:val="30"/>
    <w:rsid w:val="006D24E7"/>
    <w:rPr>
      <w:b/>
      <w:bCs/>
      <w:kern w:val="2"/>
      <w:sz w:val="32"/>
      <w:szCs w:val="32"/>
    </w:rPr>
  </w:style>
  <w:style w:type="paragraph" w:customStyle="1" w:styleId="aff0">
    <w:name w:val="段"/>
    <w:link w:val="Char"/>
    <w:qFormat/>
    <w:rsid w:val="00EA7EF0"/>
    <w:pPr>
      <w:tabs>
        <w:tab w:val="center" w:pos="4201"/>
        <w:tab w:val="right" w:leader="dot" w:pos="9298"/>
      </w:tabs>
      <w:autoSpaceDE w:val="0"/>
      <w:autoSpaceDN w:val="0"/>
      <w:spacing w:afterLines="50" w:line="276" w:lineRule="auto"/>
      <w:ind w:firstLineChars="200" w:firstLine="420"/>
      <w:jc w:val="both"/>
    </w:pPr>
    <w:rPr>
      <w:rFonts w:ascii="宋体"/>
      <w:noProof/>
      <w:color w:val="548DD4"/>
      <w:sz w:val="21"/>
    </w:rPr>
  </w:style>
  <w:style w:type="character" w:customStyle="1" w:styleId="Char">
    <w:name w:val="段 Char"/>
    <w:link w:val="aff0"/>
    <w:qFormat/>
    <w:rsid w:val="00EA7EF0"/>
    <w:rPr>
      <w:rFonts w:ascii="宋体"/>
      <w:noProof/>
      <w:color w:val="548DD4"/>
      <w:sz w:val="21"/>
      <w:lang w:bidi="ar-SA"/>
    </w:rPr>
  </w:style>
  <w:style w:type="paragraph" w:customStyle="1" w:styleId="aff1">
    <w:name w:val="一级条标题"/>
    <w:next w:val="aff0"/>
    <w:link w:val="Char0"/>
    <w:rsid w:val="00327B14"/>
    <w:pPr>
      <w:spacing w:beforeLines="50" w:afterLines="50"/>
      <w:outlineLvl w:val="2"/>
    </w:pPr>
    <w:rPr>
      <w:rFonts w:ascii="Arial" w:eastAsia="黑体" w:hAnsi="Arial"/>
      <w:sz w:val="24"/>
      <w:szCs w:val="21"/>
    </w:rPr>
  </w:style>
  <w:style w:type="character" w:customStyle="1" w:styleId="Char0">
    <w:name w:val="一级条标题 Char"/>
    <w:link w:val="aff1"/>
    <w:rsid w:val="00327B14"/>
    <w:rPr>
      <w:rFonts w:ascii="Arial" w:eastAsia="黑体" w:hAnsi="Arial"/>
      <w:sz w:val="24"/>
      <w:szCs w:val="21"/>
    </w:rPr>
  </w:style>
  <w:style w:type="paragraph" w:customStyle="1" w:styleId="aff2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3">
    <w:name w:val="标准书眉_奇数页"/>
    <w:next w:val="afc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ff4">
    <w:name w:val="章标题"/>
    <w:next w:val="aff0"/>
    <w:rsid w:val="00327B14"/>
    <w:pPr>
      <w:spacing w:beforeLines="100" w:afterLines="100"/>
      <w:jc w:val="both"/>
      <w:outlineLvl w:val="1"/>
    </w:pPr>
    <w:rPr>
      <w:rFonts w:ascii="Arial" w:eastAsia="黑体" w:hAnsi="Arial" w:cs="Arial"/>
      <w:sz w:val="28"/>
      <w:szCs w:val="28"/>
    </w:rPr>
  </w:style>
  <w:style w:type="paragraph" w:customStyle="1" w:styleId="aff5">
    <w:name w:val="二级条标题"/>
    <w:basedOn w:val="aff1"/>
    <w:next w:val="aff0"/>
    <w:link w:val="Char1"/>
    <w:rsid w:val="00C40E1F"/>
    <w:pPr>
      <w:outlineLvl w:val="3"/>
    </w:pPr>
  </w:style>
  <w:style w:type="character" w:customStyle="1" w:styleId="Char1">
    <w:name w:val="二级条标题 Char"/>
    <w:basedOn w:val="Char0"/>
    <w:link w:val="aff5"/>
    <w:rsid w:val="00C40E1F"/>
    <w:rPr>
      <w:rFonts w:ascii="Arial" w:eastAsia="黑体" w:hAnsi="Arial"/>
      <w:sz w:val="24"/>
      <w:szCs w:val="21"/>
    </w:r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7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8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c"/>
    <w:next w:val="aff0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ff5"/>
    <w:next w:val="aff0"/>
    <w:link w:val="Char2"/>
    <w:rsid w:val="001C149C"/>
    <w:pPr>
      <w:outlineLvl w:val="4"/>
    </w:pPr>
  </w:style>
  <w:style w:type="character" w:customStyle="1" w:styleId="Char2">
    <w:name w:val="三级条标题 Char"/>
    <w:basedOn w:val="Char1"/>
    <w:link w:val="aff7"/>
    <w:rsid w:val="00B1352C"/>
    <w:rPr>
      <w:rFonts w:ascii="Arial" w:eastAsia="黑体" w:hAnsi="Arial"/>
      <w:sz w:val="24"/>
      <w:szCs w:val="21"/>
    </w:rPr>
  </w:style>
  <w:style w:type="paragraph" w:customStyle="1" w:styleId="a1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b">
    <w:name w:val="数字编号列项（二级）"/>
    <w:rsid w:val="003E5729"/>
    <w:pPr>
      <w:numPr>
        <w:ilvl w:val="1"/>
        <w:numId w:val="17"/>
      </w:numPr>
      <w:jc w:val="both"/>
    </w:pPr>
    <w:rPr>
      <w:rFonts w:ascii="宋体"/>
      <w:sz w:val="21"/>
    </w:rPr>
  </w:style>
  <w:style w:type="paragraph" w:customStyle="1" w:styleId="aff9">
    <w:name w:val="四级条标题"/>
    <w:basedOn w:val="aff7"/>
    <w:next w:val="aff0"/>
    <w:uiPriority w:val="99"/>
    <w:rsid w:val="001C149C"/>
    <w:pPr>
      <w:numPr>
        <w:ilvl w:val="4"/>
      </w:numPr>
      <w:outlineLvl w:val="5"/>
    </w:pPr>
  </w:style>
  <w:style w:type="paragraph" w:customStyle="1" w:styleId="affa">
    <w:name w:val="五级条标题"/>
    <w:basedOn w:val="aff9"/>
    <w:next w:val="aff0"/>
    <w:uiPriority w:val="99"/>
    <w:rsid w:val="001C149C"/>
    <w:pPr>
      <w:numPr>
        <w:ilvl w:val="5"/>
      </w:numPr>
      <w:outlineLvl w:val="6"/>
    </w:pPr>
  </w:style>
  <w:style w:type="paragraph" w:styleId="affb">
    <w:name w:val="footer"/>
    <w:basedOn w:val="afc"/>
    <w:link w:val="Char3"/>
    <w:uiPriority w:val="99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c">
    <w:name w:val="header"/>
    <w:basedOn w:val="afc"/>
    <w:link w:val="Char4"/>
    <w:qFormat/>
    <w:rsid w:val="00930116"/>
    <w:pPr>
      <w:snapToGrid w:val="0"/>
      <w:jc w:val="left"/>
    </w:pPr>
    <w:rPr>
      <w:sz w:val="18"/>
      <w:szCs w:val="18"/>
    </w:rPr>
  </w:style>
  <w:style w:type="paragraph" w:customStyle="1" w:styleId="afb">
    <w:name w:val="注："/>
    <w:next w:val="aff0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fd">
    <w:name w:val="字母编号列项（一级）"/>
    <w:rsid w:val="003E5729"/>
    <w:pPr>
      <w:jc w:val="both"/>
    </w:pPr>
    <w:rPr>
      <w:rFonts w:ascii="宋体"/>
      <w:sz w:val="21"/>
    </w:rPr>
  </w:style>
  <w:style w:type="paragraph" w:customStyle="1" w:styleId="a9">
    <w:name w:val="列项◆（三级）"/>
    <w:basedOn w:val="afc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c">
    <w:name w:val="编号列项（三级）"/>
    <w:rsid w:val="003E5729"/>
    <w:pPr>
      <w:numPr>
        <w:ilvl w:val="2"/>
        <w:numId w:val="17"/>
      </w:numPr>
    </w:pPr>
    <w:rPr>
      <w:rFonts w:ascii="宋体"/>
      <w:sz w:val="21"/>
    </w:rPr>
  </w:style>
  <w:style w:type="paragraph" w:customStyle="1" w:styleId="ad">
    <w:name w:val="示例×："/>
    <w:basedOn w:val="aff4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e">
    <w:name w:val="二级无"/>
    <w:basedOn w:val="aff5"/>
    <w:rsid w:val="001C149C"/>
    <w:pPr>
      <w:spacing w:beforeLines="0" w:afterLines="0"/>
    </w:pPr>
    <w:rPr>
      <w:rFonts w:ascii="宋体" w:eastAsia="宋体"/>
    </w:rPr>
  </w:style>
  <w:style w:type="paragraph" w:customStyle="1" w:styleId="afff">
    <w:name w:val="注：（正文）"/>
    <w:basedOn w:val="afb"/>
    <w:next w:val="aff0"/>
    <w:rsid w:val="000D718B"/>
  </w:style>
  <w:style w:type="paragraph" w:customStyle="1" w:styleId="a3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f0">
    <w:name w:val="标准标志"/>
    <w:next w:val="afc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1">
    <w:name w:val="标准称谓"/>
    <w:next w:val="afc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2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3">
    <w:name w:val="标准书眉_偶数页"/>
    <w:basedOn w:val="aff3"/>
    <w:next w:val="afc"/>
    <w:rsid w:val="0074741B"/>
    <w:pPr>
      <w:jc w:val="left"/>
    </w:pPr>
  </w:style>
  <w:style w:type="paragraph" w:customStyle="1" w:styleId="afff4">
    <w:name w:val="标准书眉一"/>
    <w:rsid w:val="00083A09"/>
    <w:pPr>
      <w:jc w:val="both"/>
    </w:pPr>
  </w:style>
  <w:style w:type="paragraph" w:customStyle="1" w:styleId="afff5">
    <w:name w:val="参考文献"/>
    <w:basedOn w:val="afc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6">
    <w:name w:val="参考文献、索引标题"/>
    <w:basedOn w:val="afc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7">
    <w:name w:val="Hyperlink"/>
    <w:aliases w:val="超级链接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8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9">
    <w:name w:val="发布部门"/>
    <w:next w:val="aff0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a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b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3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c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d">
    <w:name w:val="封面标准英文名称"/>
    <w:basedOn w:val="afffc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e">
    <w:name w:val="封面一致性程度标识"/>
    <w:basedOn w:val="afffd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f">
    <w:name w:val="封面标准文稿类别"/>
    <w:basedOn w:val="afffe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f0">
    <w:name w:val="封面标准文稿编辑信息"/>
    <w:basedOn w:val="affff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f1">
    <w:name w:val="封面正文"/>
    <w:rsid w:val="00083A09"/>
    <w:pPr>
      <w:jc w:val="both"/>
    </w:pPr>
  </w:style>
  <w:style w:type="paragraph" w:customStyle="1" w:styleId="af3">
    <w:name w:val="附录标识"/>
    <w:basedOn w:val="afc"/>
    <w:next w:val="aff0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2">
    <w:name w:val="附录标题"/>
    <w:basedOn w:val="aff0"/>
    <w:next w:val="aff0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0">
    <w:name w:val="附录表标号"/>
    <w:basedOn w:val="afc"/>
    <w:next w:val="aff0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1">
    <w:name w:val="附录表标题"/>
    <w:basedOn w:val="afc"/>
    <w:next w:val="aff0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6">
    <w:name w:val="附录二级条标题"/>
    <w:basedOn w:val="afc"/>
    <w:next w:val="aff0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3">
    <w:name w:val="附录二级无"/>
    <w:basedOn w:val="a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4">
    <w:name w:val="附录公式"/>
    <w:basedOn w:val="aff0"/>
    <w:next w:val="aff0"/>
    <w:link w:val="Char5"/>
    <w:qFormat/>
    <w:rsid w:val="00083A09"/>
  </w:style>
  <w:style w:type="character" w:customStyle="1" w:styleId="Char5">
    <w:name w:val="附录公式 Char"/>
    <w:basedOn w:val="Char"/>
    <w:link w:val="affff4"/>
    <w:rsid w:val="00083A09"/>
    <w:rPr>
      <w:rFonts w:ascii="宋体"/>
      <w:noProof/>
      <w:color w:val="548DD4"/>
      <w:sz w:val="21"/>
      <w:lang w:bidi="ar-SA"/>
    </w:rPr>
  </w:style>
  <w:style w:type="paragraph" w:customStyle="1" w:styleId="affff5">
    <w:name w:val="附录公式编号制表符"/>
    <w:basedOn w:val="afc"/>
    <w:next w:val="aff0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7">
    <w:name w:val="附录三级条标题"/>
    <w:basedOn w:val="af6"/>
    <w:next w:val="aff0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8">
    <w:name w:val="附录三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a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4">
    <w:name w:val="附录四级条标题"/>
    <w:basedOn w:val="af7"/>
    <w:next w:val="aff0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5">
    <w:name w:val="附录四级无"/>
    <w:basedOn w:val="af4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5">
    <w:name w:val="附录图标号"/>
    <w:basedOn w:val="afc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6">
    <w:name w:val="附录图标题"/>
    <w:basedOn w:val="afc"/>
    <w:next w:val="aff0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fff6">
    <w:name w:val="附录五级条标题"/>
    <w:basedOn w:val="af4"/>
    <w:next w:val="aff0"/>
    <w:rsid w:val="00083A09"/>
    <w:pPr>
      <w:numPr>
        <w:ilvl w:val="0"/>
        <w:numId w:val="0"/>
      </w:numPr>
      <w:tabs>
        <w:tab w:val="num" w:pos="360"/>
      </w:tabs>
      <w:outlineLvl w:val="6"/>
    </w:pPr>
  </w:style>
  <w:style w:type="paragraph" w:customStyle="1" w:styleId="affff7">
    <w:name w:val="附录五级无"/>
    <w:basedOn w:val="affff6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8">
    <w:name w:val="附录章标题"/>
    <w:next w:val="aff0"/>
    <w:rsid w:val="00083A09"/>
    <w:p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9">
    <w:name w:val="附录一级条标题"/>
    <w:basedOn w:val="affff8"/>
    <w:next w:val="aff0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a">
    <w:name w:val="附录一级无"/>
    <w:basedOn w:val="afff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9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a">
    <w:name w:val="footnote text"/>
    <w:basedOn w:val="afc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b">
    <w:name w:val="footnote reference"/>
    <w:semiHidden/>
    <w:rsid w:val="00083A09"/>
    <w:rPr>
      <w:vertAlign w:val="superscript"/>
    </w:rPr>
  </w:style>
  <w:style w:type="paragraph" w:customStyle="1" w:styleId="affffc">
    <w:name w:val="列项说明"/>
    <w:basedOn w:val="afc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d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e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2">
    <w:name w:val="toc 3"/>
    <w:basedOn w:val="afc"/>
    <w:next w:val="afc"/>
    <w:autoRedefine/>
    <w:uiPriority w:val="39"/>
    <w:rsid w:val="00E65483"/>
    <w:pPr>
      <w:tabs>
        <w:tab w:val="right" w:leader="dot" w:pos="9241"/>
      </w:tabs>
      <w:ind w:firstLineChars="100" w:firstLine="210"/>
      <w:jc w:val="left"/>
    </w:pPr>
    <w:rPr>
      <w:rFonts w:ascii="宋体"/>
      <w:szCs w:val="21"/>
    </w:rPr>
  </w:style>
  <w:style w:type="paragraph" w:styleId="41">
    <w:name w:val="toc 4"/>
    <w:basedOn w:val="afc"/>
    <w:next w:val="afc"/>
    <w:autoRedefine/>
    <w:uiPriority w:val="39"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1">
    <w:name w:val="toc 5"/>
    <w:basedOn w:val="afc"/>
    <w:next w:val="afc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0">
    <w:name w:val="toc 6"/>
    <w:basedOn w:val="afc"/>
    <w:next w:val="afc"/>
    <w:autoRedefine/>
    <w:uiPriority w:val="39"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0">
    <w:name w:val="toc 7"/>
    <w:basedOn w:val="afc"/>
    <w:next w:val="afc"/>
    <w:autoRedefine/>
    <w:uiPriority w:val="39"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0">
    <w:name w:val="toc 8"/>
    <w:basedOn w:val="afc"/>
    <w:next w:val="afc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0">
    <w:name w:val="toc 9"/>
    <w:basedOn w:val="afc"/>
    <w:next w:val="afc"/>
    <w:autoRedefine/>
    <w:uiPriority w:val="39"/>
    <w:rsid w:val="00083A09"/>
    <w:pPr>
      <w:ind w:left="1470"/>
      <w:jc w:val="left"/>
    </w:pPr>
    <w:rPr>
      <w:sz w:val="20"/>
      <w:szCs w:val="20"/>
    </w:rPr>
  </w:style>
  <w:style w:type="paragraph" w:customStyle="1" w:styleId="afffff">
    <w:name w:val="其他标准标志"/>
    <w:basedOn w:val="afff0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f0">
    <w:name w:val="其他标准称谓"/>
    <w:next w:val="afc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1">
    <w:name w:val="其他发布部门"/>
    <w:basedOn w:val="afff9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2">
    <w:name w:val="前言、引言标题"/>
    <w:next w:val="aff0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3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4">
    <w:name w:val="实施日期"/>
    <w:basedOn w:val="afffa"/>
    <w:rsid w:val="001C21AC"/>
    <w:pPr>
      <w:framePr w:wrap="around" w:vAnchor="page" w:hAnchor="text"/>
      <w:jc w:val="right"/>
    </w:pPr>
  </w:style>
  <w:style w:type="paragraph" w:customStyle="1" w:styleId="afffff5">
    <w:name w:val="示例后文字"/>
    <w:basedOn w:val="aff0"/>
    <w:next w:val="aff0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0"/>
    <w:link w:val="Char6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6">
    <w:name w:val="首示例 Char"/>
    <w:link w:val="a0"/>
    <w:rsid w:val="00083A09"/>
    <w:rPr>
      <w:rFonts w:ascii="宋体" w:hAnsi="宋体"/>
      <w:kern w:val="2"/>
      <w:sz w:val="18"/>
      <w:szCs w:val="18"/>
    </w:rPr>
  </w:style>
  <w:style w:type="paragraph" w:customStyle="1" w:styleId="afffff6">
    <w:name w:val="四级无"/>
    <w:basedOn w:val="aff9"/>
    <w:rsid w:val="001C149C"/>
    <w:pPr>
      <w:spacing w:beforeLines="0" w:afterLines="0"/>
    </w:pPr>
    <w:rPr>
      <w:rFonts w:ascii="宋体" w:eastAsia="宋体"/>
    </w:rPr>
  </w:style>
  <w:style w:type="paragraph" w:styleId="14">
    <w:name w:val="index 1"/>
    <w:basedOn w:val="afc"/>
    <w:next w:val="aff0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2">
    <w:name w:val="index 2"/>
    <w:basedOn w:val="afc"/>
    <w:next w:val="afc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3">
    <w:name w:val="index 3"/>
    <w:basedOn w:val="afc"/>
    <w:next w:val="afc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2">
    <w:name w:val="index 4"/>
    <w:basedOn w:val="afc"/>
    <w:next w:val="afc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2">
    <w:name w:val="index 5"/>
    <w:basedOn w:val="afc"/>
    <w:next w:val="afc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1">
    <w:name w:val="index 6"/>
    <w:basedOn w:val="afc"/>
    <w:next w:val="afc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1">
    <w:name w:val="index 7"/>
    <w:basedOn w:val="afc"/>
    <w:next w:val="afc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1">
    <w:name w:val="index 8"/>
    <w:basedOn w:val="afc"/>
    <w:next w:val="afc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1">
    <w:name w:val="index 9"/>
    <w:basedOn w:val="afc"/>
    <w:next w:val="afc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7">
    <w:name w:val="index heading"/>
    <w:basedOn w:val="afc"/>
    <w:next w:val="14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8">
    <w:name w:val="caption"/>
    <w:basedOn w:val="afc"/>
    <w:next w:val="afc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9">
    <w:name w:val="条文脚注"/>
    <w:basedOn w:val="aa"/>
    <w:rsid w:val="000D718B"/>
    <w:pPr>
      <w:numPr>
        <w:numId w:val="0"/>
      </w:numPr>
      <w:jc w:val="both"/>
    </w:pPr>
  </w:style>
  <w:style w:type="paragraph" w:customStyle="1" w:styleId="afffffa">
    <w:name w:val="图标脚注说明"/>
    <w:basedOn w:val="aff0"/>
    <w:rsid w:val="000D718B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c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b">
    <w:name w:val="图的脚注"/>
    <w:next w:val="aff0"/>
    <w:autoRedefine/>
    <w:qFormat/>
    <w:rsid w:val="00357EC7"/>
    <w:pPr>
      <w:widowControl w:val="0"/>
      <w:ind w:leftChars="200" w:left="840" w:hangingChars="200" w:hanging="420"/>
      <w:jc w:val="center"/>
    </w:pPr>
    <w:rPr>
      <w:rFonts w:ascii="黑体" w:eastAsia="黑体" w:hAnsi="黑体"/>
      <w:sz w:val="21"/>
      <w:szCs w:val="21"/>
    </w:rPr>
  </w:style>
  <w:style w:type="table" w:styleId="afffffc">
    <w:name w:val="Table Grid"/>
    <w:basedOn w:val="afe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d">
    <w:name w:val="endnote text"/>
    <w:basedOn w:val="afc"/>
    <w:semiHidden/>
    <w:rsid w:val="00083A09"/>
    <w:pPr>
      <w:snapToGrid w:val="0"/>
      <w:jc w:val="left"/>
    </w:pPr>
  </w:style>
  <w:style w:type="character" w:styleId="afffffe">
    <w:name w:val="endnote reference"/>
    <w:semiHidden/>
    <w:rsid w:val="00083A09"/>
    <w:rPr>
      <w:vertAlign w:val="superscript"/>
    </w:rPr>
  </w:style>
  <w:style w:type="paragraph" w:styleId="affffff">
    <w:name w:val="Document Map"/>
    <w:basedOn w:val="afc"/>
    <w:link w:val="Char7"/>
    <w:semiHidden/>
    <w:rsid w:val="00083A09"/>
    <w:pPr>
      <w:shd w:val="clear" w:color="auto" w:fill="000080"/>
    </w:pPr>
  </w:style>
  <w:style w:type="paragraph" w:customStyle="1" w:styleId="affffff0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1">
    <w:name w:val="五级无"/>
    <w:basedOn w:val="affa"/>
    <w:rsid w:val="001C149C"/>
    <w:pPr>
      <w:spacing w:beforeLines="0" w:afterLines="0"/>
    </w:pPr>
    <w:rPr>
      <w:rFonts w:ascii="宋体" w:eastAsia="宋体"/>
    </w:rPr>
  </w:style>
  <w:style w:type="character" w:styleId="affffff2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3">
    <w:name w:val="一级无"/>
    <w:basedOn w:val="aff1"/>
    <w:rsid w:val="001C149C"/>
    <w:pPr>
      <w:spacing w:beforeLines="0" w:afterLines="0"/>
    </w:pPr>
    <w:rPr>
      <w:rFonts w:ascii="宋体" w:eastAsia="宋体"/>
    </w:rPr>
  </w:style>
  <w:style w:type="character" w:styleId="affffff4">
    <w:name w:val="FollowedHyperlink"/>
    <w:aliases w:val="已访问的超级链接"/>
    <w:rsid w:val="00083A09"/>
    <w:rPr>
      <w:color w:val="800080"/>
      <w:u w:val="single"/>
    </w:rPr>
  </w:style>
  <w:style w:type="paragraph" w:customStyle="1" w:styleId="af2">
    <w:name w:val="正文表标题"/>
    <w:next w:val="aff0"/>
    <w:rsid w:val="00083A09"/>
    <w:pPr>
      <w:numPr>
        <w:numId w:val="14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5">
    <w:name w:val="正文公式编号制表符"/>
    <w:basedOn w:val="aff0"/>
    <w:next w:val="aff0"/>
    <w:qFormat/>
    <w:rsid w:val="00EC680A"/>
    <w:pPr>
      <w:ind w:firstLineChars="0" w:firstLine="0"/>
    </w:pPr>
  </w:style>
  <w:style w:type="paragraph" w:customStyle="1" w:styleId="af">
    <w:name w:val="正文图标题"/>
    <w:next w:val="aff0"/>
    <w:link w:val="Char8"/>
    <w:rsid w:val="00083A09"/>
    <w:pPr>
      <w:numPr>
        <w:numId w:val="15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Char8">
    <w:name w:val="正文图标题 Char"/>
    <w:link w:val="af"/>
    <w:rsid w:val="0096498C"/>
    <w:rPr>
      <w:rFonts w:ascii="黑体" w:eastAsia="黑体"/>
      <w:sz w:val="21"/>
    </w:rPr>
  </w:style>
  <w:style w:type="paragraph" w:customStyle="1" w:styleId="affffff6">
    <w:name w:val="终结线"/>
    <w:basedOn w:val="afc"/>
    <w:rsid w:val="00083A09"/>
    <w:pPr>
      <w:framePr w:hSpace="181" w:vSpace="181" w:wrap="around" w:vAnchor="text" w:hAnchor="margin" w:xAlign="center" w:y="285"/>
    </w:pPr>
  </w:style>
  <w:style w:type="paragraph" w:customStyle="1" w:styleId="affffff7">
    <w:name w:val="其他发布日期"/>
    <w:basedOn w:val="afffa"/>
    <w:rsid w:val="006E4A7F"/>
    <w:pPr>
      <w:framePr w:wrap="around" w:vAnchor="page" w:hAnchor="text" w:x="1419"/>
    </w:pPr>
  </w:style>
  <w:style w:type="paragraph" w:customStyle="1" w:styleId="affffff8">
    <w:name w:val="其他实施日期"/>
    <w:basedOn w:val="afffff4"/>
    <w:rsid w:val="006E4A7F"/>
    <w:pPr>
      <w:framePr w:wrap="around"/>
    </w:pPr>
  </w:style>
  <w:style w:type="paragraph" w:customStyle="1" w:styleId="23">
    <w:name w:val="封面标准名称2"/>
    <w:basedOn w:val="afffc"/>
    <w:rsid w:val="0028269A"/>
    <w:pPr>
      <w:framePr w:wrap="around" w:y="4469"/>
      <w:spacing w:beforeLines="630"/>
    </w:pPr>
  </w:style>
  <w:style w:type="paragraph" w:customStyle="1" w:styleId="24">
    <w:name w:val="封面标准英文名称2"/>
    <w:basedOn w:val="afffd"/>
    <w:rsid w:val="0028269A"/>
    <w:pPr>
      <w:framePr w:wrap="around" w:y="4469"/>
    </w:pPr>
  </w:style>
  <w:style w:type="paragraph" w:customStyle="1" w:styleId="25">
    <w:name w:val="封面一致性程度标识2"/>
    <w:basedOn w:val="afffe"/>
    <w:rsid w:val="0028269A"/>
    <w:pPr>
      <w:framePr w:wrap="around" w:y="4469"/>
    </w:pPr>
  </w:style>
  <w:style w:type="paragraph" w:customStyle="1" w:styleId="26">
    <w:name w:val="封面标准文稿类别2"/>
    <w:basedOn w:val="affff"/>
    <w:rsid w:val="0028269A"/>
    <w:pPr>
      <w:framePr w:wrap="around" w:y="4469"/>
    </w:pPr>
  </w:style>
  <w:style w:type="paragraph" w:customStyle="1" w:styleId="27">
    <w:name w:val="封面标准文稿编辑信息2"/>
    <w:basedOn w:val="affff0"/>
    <w:rsid w:val="0028269A"/>
    <w:pPr>
      <w:framePr w:wrap="around" w:y="4469"/>
    </w:pPr>
  </w:style>
  <w:style w:type="paragraph" w:styleId="affffff9">
    <w:name w:val="Normal (Web)"/>
    <w:aliases w:val="普通 (Web)"/>
    <w:basedOn w:val="afc"/>
    <w:rsid w:val="00B401BE"/>
    <w:rPr>
      <w:sz w:val="24"/>
    </w:rPr>
  </w:style>
  <w:style w:type="paragraph" w:styleId="15">
    <w:name w:val="toc 1"/>
    <w:basedOn w:val="afc"/>
    <w:next w:val="afc"/>
    <w:autoRedefine/>
    <w:uiPriority w:val="39"/>
    <w:rsid w:val="00961C93"/>
    <w:pPr>
      <w:tabs>
        <w:tab w:val="right" w:leader="dot" w:pos="9242"/>
      </w:tabs>
      <w:spacing w:beforeLines="25" w:afterLines="25"/>
      <w:jc w:val="left"/>
    </w:pPr>
    <w:rPr>
      <w:rFonts w:ascii="宋体"/>
      <w:szCs w:val="21"/>
    </w:rPr>
  </w:style>
  <w:style w:type="paragraph" w:styleId="28">
    <w:name w:val="toc 2"/>
    <w:basedOn w:val="afc"/>
    <w:next w:val="afc"/>
    <w:autoRedefine/>
    <w:uiPriority w:val="39"/>
    <w:rsid w:val="00961C93"/>
    <w:pPr>
      <w:tabs>
        <w:tab w:val="right" w:leader="dot" w:pos="9242"/>
      </w:tabs>
    </w:pPr>
    <w:rPr>
      <w:rFonts w:ascii="宋体"/>
      <w:szCs w:val="21"/>
    </w:rPr>
  </w:style>
  <w:style w:type="paragraph" w:customStyle="1" w:styleId="2Heading2HiddenHeading2CCBSheading22ISO1">
    <w:name w:val="样式 标题 2Heading 2 HiddenHeading 2 CCBSheading 2第一章 标题 2ISO1..."/>
    <w:basedOn w:val="20"/>
    <w:autoRedefine/>
    <w:rsid w:val="00DC18F3"/>
    <w:pPr>
      <w:numPr>
        <w:numId w:val="18"/>
      </w:numPr>
      <w:adjustRightInd w:val="0"/>
      <w:snapToGrid w:val="0"/>
      <w:spacing w:before="120" w:after="120" w:line="312" w:lineRule="auto"/>
    </w:pPr>
    <w:rPr>
      <w:rFonts w:ascii="黑体" w:eastAsia="宋体" w:hAnsi="宋体" w:cs="宋体"/>
      <w:noProof/>
      <w:sz w:val="28"/>
      <w:szCs w:val="20"/>
    </w:rPr>
  </w:style>
  <w:style w:type="paragraph" w:customStyle="1" w:styleId="31">
    <w:name w:val="样式 标题 3二级节名 + 自动设置"/>
    <w:basedOn w:val="30"/>
    <w:autoRedefine/>
    <w:rsid w:val="00DC18F3"/>
    <w:pPr>
      <w:numPr>
        <w:numId w:val="19"/>
      </w:numPr>
      <w:spacing w:before="0" w:after="0" w:line="360" w:lineRule="auto"/>
    </w:pPr>
    <w:rPr>
      <w:rFonts w:ascii="宋体" w:hAnsi="宋体" w:cs="Arial"/>
      <w:b w:val="0"/>
      <w:bCs w:val="0"/>
      <w:sz w:val="24"/>
      <w:szCs w:val="21"/>
    </w:rPr>
  </w:style>
  <w:style w:type="paragraph" w:styleId="affffffa">
    <w:name w:val="Balloon Text"/>
    <w:basedOn w:val="afc"/>
    <w:link w:val="Char9"/>
    <w:rsid w:val="00B15E2B"/>
    <w:rPr>
      <w:sz w:val="18"/>
      <w:szCs w:val="18"/>
    </w:rPr>
  </w:style>
  <w:style w:type="paragraph" w:styleId="2">
    <w:name w:val="List Bullet 2"/>
    <w:basedOn w:val="afc"/>
    <w:autoRedefine/>
    <w:rsid w:val="006D24E7"/>
    <w:pPr>
      <w:numPr>
        <w:numId w:val="20"/>
      </w:numPr>
    </w:pPr>
    <w:rPr>
      <w:b/>
      <w:szCs w:val="21"/>
    </w:rPr>
  </w:style>
  <w:style w:type="paragraph" w:customStyle="1" w:styleId="16">
    <w:name w:val="正文1"/>
    <w:rsid w:val="006D24E7"/>
    <w:pPr>
      <w:widowControl w:val="0"/>
      <w:adjustRightInd w:val="0"/>
      <w:spacing w:line="360" w:lineRule="atLeast"/>
      <w:textAlignment w:val="baseline"/>
    </w:pPr>
    <w:rPr>
      <w:rFonts w:ascii="Arial"/>
      <w:sz w:val="34"/>
    </w:rPr>
  </w:style>
  <w:style w:type="paragraph" w:styleId="29">
    <w:name w:val="Body Text Indent 2"/>
    <w:basedOn w:val="afc"/>
    <w:link w:val="2Char"/>
    <w:rsid w:val="006D24E7"/>
    <w:pPr>
      <w:adjustRightInd w:val="0"/>
      <w:snapToGrid w:val="0"/>
      <w:spacing w:line="360" w:lineRule="auto"/>
      <w:ind w:firstLineChars="200" w:firstLine="480"/>
      <w:jc w:val="left"/>
      <w:textAlignment w:val="baseline"/>
    </w:pPr>
    <w:rPr>
      <w:color w:val="000000"/>
      <w:kern w:val="0"/>
      <w:sz w:val="24"/>
      <w:szCs w:val="20"/>
    </w:rPr>
  </w:style>
  <w:style w:type="paragraph" w:customStyle="1" w:styleId="PropLevel2Bullet">
    <w:name w:val="Prop Level 2 Bullet"/>
    <w:rsid w:val="006D24E7"/>
    <w:pPr>
      <w:numPr>
        <w:numId w:val="21"/>
      </w:numPr>
      <w:spacing w:after="120"/>
    </w:pPr>
    <w:rPr>
      <w:rFonts w:ascii="GE Inspira" w:hAnsi="GE Inspira"/>
      <w:sz w:val="24"/>
      <w:lang w:eastAsia="en-US"/>
    </w:rPr>
  </w:style>
  <w:style w:type="paragraph" w:customStyle="1" w:styleId="Char30">
    <w:name w:val="Char3"/>
    <w:basedOn w:val="afc"/>
    <w:autoRedefine/>
    <w:rsid w:val="006D24E7"/>
    <w:pPr>
      <w:spacing w:line="360" w:lineRule="auto"/>
    </w:pPr>
    <w:rPr>
      <w:rFonts w:ascii="Tahoma" w:hAnsi="Tahoma"/>
      <w:sz w:val="28"/>
      <w:szCs w:val="20"/>
    </w:rPr>
  </w:style>
  <w:style w:type="paragraph" w:customStyle="1" w:styleId="34">
    <w:name w:val="样式 标题 3 + 小四"/>
    <w:basedOn w:val="30"/>
    <w:next w:val="affffffb"/>
    <w:rsid w:val="006D24E7"/>
    <w:pPr>
      <w:spacing w:before="120" w:after="0" w:line="360" w:lineRule="auto"/>
    </w:pPr>
    <w:rPr>
      <w:color w:val="FF0000"/>
      <w:sz w:val="24"/>
    </w:rPr>
  </w:style>
  <w:style w:type="paragraph" w:styleId="affffffb">
    <w:name w:val="Body Text First Indent"/>
    <w:basedOn w:val="affffffc"/>
    <w:link w:val="Chara"/>
    <w:rsid w:val="006D24E7"/>
    <w:pPr>
      <w:ind w:firstLineChars="100" w:firstLine="420"/>
    </w:pPr>
  </w:style>
  <w:style w:type="paragraph" w:styleId="affffffc">
    <w:name w:val="Body Text"/>
    <w:basedOn w:val="afc"/>
    <w:link w:val="Charb"/>
    <w:rsid w:val="006D24E7"/>
    <w:pPr>
      <w:spacing w:after="120"/>
    </w:pPr>
  </w:style>
  <w:style w:type="paragraph" w:customStyle="1" w:styleId="PropLevel1Text">
    <w:name w:val="Prop Level 1 Text"/>
    <w:rsid w:val="006D24E7"/>
    <w:pPr>
      <w:spacing w:after="120"/>
      <w:ind w:left="540"/>
    </w:pPr>
    <w:rPr>
      <w:rFonts w:ascii="GE Inspira" w:hAnsi="GE Inspira"/>
      <w:sz w:val="24"/>
      <w:lang w:eastAsia="en-US"/>
    </w:rPr>
  </w:style>
  <w:style w:type="paragraph" w:customStyle="1" w:styleId="PropLevel2Number">
    <w:name w:val="Prop Level 2 Number"/>
    <w:rsid w:val="006D24E7"/>
    <w:pPr>
      <w:tabs>
        <w:tab w:val="num" w:pos="2376"/>
      </w:tabs>
      <w:spacing w:after="120"/>
      <w:ind w:left="2376" w:hanging="576"/>
      <w:jc w:val="both"/>
    </w:pPr>
    <w:rPr>
      <w:rFonts w:ascii="GE Inspira" w:hAnsi="GE Inspira"/>
      <w:sz w:val="24"/>
      <w:lang w:eastAsia="en-US"/>
    </w:rPr>
  </w:style>
  <w:style w:type="paragraph" w:customStyle="1" w:styleId="MyStyle">
    <w:name w:val="MyStyle"/>
    <w:basedOn w:val="afc"/>
    <w:next w:val="afc"/>
    <w:rsid w:val="006D24E7"/>
    <w:pPr>
      <w:widowControl/>
      <w:tabs>
        <w:tab w:val="left" w:pos="576"/>
      </w:tabs>
      <w:spacing w:line="360" w:lineRule="auto"/>
    </w:pPr>
    <w:rPr>
      <w:rFonts w:ascii="宋体" w:hAnsi="宋体"/>
      <w:bCs/>
      <w:color w:val="FF6600"/>
      <w:kern w:val="0"/>
      <w:sz w:val="24"/>
    </w:rPr>
  </w:style>
  <w:style w:type="paragraph" w:customStyle="1" w:styleId="CM4">
    <w:name w:val="CM4"/>
    <w:basedOn w:val="afc"/>
    <w:next w:val="afc"/>
    <w:rsid w:val="006D24E7"/>
    <w:pPr>
      <w:autoSpaceDE w:val="0"/>
      <w:autoSpaceDN w:val="0"/>
      <w:adjustRightInd w:val="0"/>
      <w:spacing w:line="626" w:lineRule="atLeast"/>
      <w:jc w:val="left"/>
    </w:pPr>
    <w:rPr>
      <w:rFonts w:ascii="Sim Hei" w:eastAsia="Sim Hei"/>
      <w:kern w:val="0"/>
      <w:sz w:val="24"/>
    </w:rPr>
  </w:style>
  <w:style w:type="paragraph" w:customStyle="1" w:styleId="Default">
    <w:name w:val="Default"/>
    <w:rsid w:val="006D24E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20">
    <w:name w:val="样式 标题 1 + 首行缩进:  2 字符"/>
    <w:basedOn w:val="11"/>
    <w:rsid w:val="006D24E7"/>
    <w:pPr>
      <w:tabs>
        <w:tab w:val="num" w:pos="480"/>
      </w:tabs>
      <w:adjustRightInd w:val="0"/>
      <w:spacing w:line="420" w:lineRule="auto"/>
      <w:ind w:left="480" w:hanging="480"/>
    </w:pPr>
    <w:rPr>
      <w:rFonts w:cs="宋体"/>
      <w:b w:val="0"/>
      <w:bCs w:val="0"/>
      <w:szCs w:val="20"/>
    </w:rPr>
  </w:style>
  <w:style w:type="paragraph" w:customStyle="1" w:styleId="220">
    <w:name w:val="样式 样式 标题 2 + 首行缩进:  2 字符 + 四号"/>
    <w:basedOn w:val="afc"/>
    <w:rsid w:val="006D24E7"/>
    <w:pPr>
      <w:keepNext/>
      <w:keepLines/>
      <w:spacing w:before="260" w:after="260" w:line="415" w:lineRule="auto"/>
      <w:outlineLvl w:val="1"/>
    </w:pPr>
    <w:rPr>
      <w:rFonts w:ascii="Arial" w:eastAsia="Times New Roman" w:hAnsi="Arial" w:cs="宋体"/>
      <w:b/>
      <w:bCs/>
      <w:sz w:val="28"/>
      <w:szCs w:val="20"/>
    </w:rPr>
  </w:style>
  <w:style w:type="paragraph" w:customStyle="1" w:styleId="ae">
    <w:name w:val="标题二"/>
    <w:basedOn w:val="11"/>
    <w:rsid w:val="006D24E7"/>
    <w:pPr>
      <w:numPr>
        <w:numId w:val="22"/>
      </w:numPr>
      <w:spacing w:before="60" w:after="60" w:line="360" w:lineRule="auto"/>
      <w:jc w:val="left"/>
    </w:pPr>
    <w:rPr>
      <w:rFonts w:ascii="宋体" w:hAnsi="宋体" w:cs="Arial"/>
      <w:b w:val="0"/>
      <w:bCs w:val="0"/>
      <w:sz w:val="28"/>
      <w:szCs w:val="28"/>
    </w:rPr>
  </w:style>
  <w:style w:type="paragraph" w:customStyle="1" w:styleId="320">
    <w:name w:val="样式 标题 3 + 首行缩进:  2 字符"/>
    <w:basedOn w:val="30"/>
    <w:rsid w:val="006D24E7"/>
    <w:pPr>
      <w:spacing w:line="415" w:lineRule="auto"/>
    </w:pPr>
    <w:rPr>
      <w:rFonts w:cs="宋体"/>
      <w:szCs w:val="20"/>
    </w:rPr>
  </w:style>
  <w:style w:type="paragraph" w:styleId="affffffd">
    <w:name w:val="Title"/>
    <w:basedOn w:val="afc"/>
    <w:link w:val="Charc"/>
    <w:qFormat/>
    <w:rsid w:val="006D24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页脚 Char"/>
    <w:link w:val="affb"/>
    <w:qFormat/>
    <w:rsid w:val="006C1FDB"/>
    <w:rPr>
      <w:kern w:val="2"/>
      <w:sz w:val="18"/>
      <w:szCs w:val="18"/>
    </w:rPr>
  </w:style>
  <w:style w:type="paragraph" w:customStyle="1" w:styleId="affffffe">
    <w:name w:val="监造手册正文"/>
    <w:basedOn w:val="afc"/>
    <w:link w:val="Chard"/>
    <w:qFormat/>
    <w:rsid w:val="00B415B3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d">
    <w:name w:val="监造手册正文 Char"/>
    <w:link w:val="affffffe"/>
    <w:qFormat/>
    <w:locked/>
    <w:rsid w:val="00B415B3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1CharChar">
    <w:name w:val="成套正文1 Char Char"/>
    <w:link w:val="1"/>
    <w:qFormat/>
    <w:rsid w:val="00B415B3"/>
    <w:rPr>
      <w:rFonts w:ascii="Arial" w:hAnsi="Arial"/>
      <w:sz w:val="24"/>
      <w:szCs w:val="28"/>
    </w:rPr>
  </w:style>
  <w:style w:type="paragraph" w:customStyle="1" w:styleId="1">
    <w:name w:val="成套正文1"/>
    <w:basedOn w:val="afc"/>
    <w:link w:val="1CharChar"/>
    <w:qFormat/>
    <w:rsid w:val="00B415B3"/>
    <w:pPr>
      <w:numPr>
        <w:numId w:val="23"/>
      </w:numPr>
      <w:spacing w:beforeLines="50" w:afterLines="50" w:line="360" w:lineRule="auto"/>
    </w:pPr>
    <w:rPr>
      <w:rFonts w:ascii="Arial" w:hAnsi="Arial"/>
      <w:kern w:val="0"/>
      <w:sz w:val="24"/>
      <w:szCs w:val="28"/>
    </w:rPr>
  </w:style>
  <w:style w:type="character" w:customStyle="1" w:styleId="4Char">
    <w:name w:val="标题 4 Char"/>
    <w:aliases w:val="技术报告四级标题 Char,YG四级标题 Char,报告标题四 Char"/>
    <w:basedOn w:val="afd"/>
    <w:link w:val="40"/>
    <w:rsid w:val="00B2239F"/>
    <w:rPr>
      <w:rFonts w:ascii="宋体" w:eastAsia="楷体" w:hAnsi="宋体"/>
      <w:b/>
      <w:bCs/>
      <w:color w:val="FFCF01"/>
      <w:kern w:val="2"/>
      <w:sz w:val="21"/>
      <w:szCs w:val="24"/>
    </w:rPr>
  </w:style>
  <w:style w:type="character" w:customStyle="1" w:styleId="9Char">
    <w:name w:val="标题 9 Char"/>
    <w:basedOn w:val="afd"/>
    <w:link w:val="9"/>
    <w:uiPriority w:val="99"/>
    <w:rsid w:val="001D0DA6"/>
    <w:rPr>
      <w:rFonts w:ascii="Arial" w:eastAsia="黑体" w:hAnsi="Arial"/>
      <w:kern w:val="2"/>
      <w:sz w:val="21"/>
      <w:szCs w:val="21"/>
    </w:rPr>
  </w:style>
  <w:style w:type="character" w:customStyle="1" w:styleId="1Char">
    <w:name w:val="标题 1 Char"/>
    <w:aliases w:val="标题一 Char,标题 1 Char1 Char Char1,标题 1 Char Char Char Char1,标题 1 Char1 Char Char Char1,标题 1 Char Char Char1 Char Char1,h1 Char,1st level Char,Section Head Char,l1 Char,章标题 1 Char,featurehead Char,标题yjm1 Char,H1 Char,&amp;3 Char,List level 1 Char"/>
    <w:basedOn w:val="afd"/>
    <w:link w:val="11"/>
    <w:rsid w:val="00D319C0"/>
    <w:rPr>
      <w:b/>
      <w:bCs/>
      <w:kern w:val="44"/>
      <w:sz w:val="44"/>
      <w:szCs w:val="44"/>
    </w:rPr>
  </w:style>
  <w:style w:type="character" w:customStyle="1" w:styleId="2Char2CharChar1">
    <w:name w:val="标题 2 Char2 Char Char1"/>
    <w:aliases w:val="标题 2 Char Char Char Char1,标题 2 Char Char Char Char Char Char1,标题 2 Char Char Char Char Char Char Char Char1,标题 2 Char Char Char Char Char Char Char Char Char Char Char1,标题 21 Char Char1"/>
    <w:basedOn w:val="afd"/>
    <w:rsid w:val="00D319C0"/>
    <w:rPr>
      <w:rFonts w:ascii="Arial" w:eastAsia="黑体" w:hAnsi="Arial" w:cs="Times New Roman"/>
      <w:b/>
      <w:bCs/>
      <w:sz w:val="32"/>
      <w:szCs w:val="32"/>
    </w:rPr>
  </w:style>
  <w:style w:type="character" w:customStyle="1" w:styleId="5Char">
    <w:name w:val="标题 5 Char"/>
    <w:aliases w:val="技术报告五级标题 Char"/>
    <w:basedOn w:val="afd"/>
    <w:link w:val="50"/>
    <w:rsid w:val="00D319C0"/>
    <w:rPr>
      <w:rFonts w:eastAsia="华文中宋"/>
      <w:b/>
      <w:bCs/>
      <w:sz w:val="28"/>
      <w:szCs w:val="28"/>
    </w:rPr>
  </w:style>
  <w:style w:type="character" w:customStyle="1" w:styleId="6Char">
    <w:name w:val="标题 6 Char"/>
    <w:basedOn w:val="afd"/>
    <w:link w:val="6"/>
    <w:rsid w:val="00D319C0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fd"/>
    <w:link w:val="7"/>
    <w:uiPriority w:val="99"/>
    <w:rsid w:val="00D319C0"/>
    <w:rPr>
      <w:b/>
      <w:bCs/>
      <w:kern w:val="2"/>
      <w:sz w:val="24"/>
      <w:szCs w:val="24"/>
    </w:rPr>
  </w:style>
  <w:style w:type="character" w:customStyle="1" w:styleId="8Char">
    <w:name w:val="标题 8 Char"/>
    <w:basedOn w:val="afd"/>
    <w:link w:val="8"/>
    <w:uiPriority w:val="99"/>
    <w:rsid w:val="00D319C0"/>
    <w:rPr>
      <w:rFonts w:ascii="Arial" w:eastAsia="黑体" w:hAnsi="Arial"/>
      <w:kern w:val="2"/>
      <w:sz w:val="24"/>
      <w:szCs w:val="24"/>
    </w:rPr>
  </w:style>
  <w:style w:type="character" w:customStyle="1" w:styleId="Char4">
    <w:name w:val="页眉 Char"/>
    <w:basedOn w:val="afd"/>
    <w:link w:val="affc"/>
    <w:uiPriority w:val="99"/>
    <w:qFormat/>
    <w:rsid w:val="00D319C0"/>
    <w:rPr>
      <w:kern w:val="2"/>
      <w:sz w:val="18"/>
      <w:szCs w:val="18"/>
    </w:rPr>
  </w:style>
  <w:style w:type="character" w:customStyle="1" w:styleId="Char7">
    <w:name w:val="文档结构图 Char"/>
    <w:basedOn w:val="afd"/>
    <w:link w:val="affffff"/>
    <w:semiHidden/>
    <w:rsid w:val="00D319C0"/>
    <w:rPr>
      <w:kern w:val="2"/>
      <w:sz w:val="21"/>
      <w:szCs w:val="24"/>
      <w:shd w:val="clear" w:color="auto" w:fill="000080"/>
    </w:rPr>
  </w:style>
  <w:style w:type="paragraph" w:styleId="afffffff">
    <w:name w:val="Plain Text"/>
    <w:aliases w:val="普通文字,普通文字 Char,纯文本 Char1,普通文字 Char Char"/>
    <w:basedOn w:val="afc"/>
    <w:link w:val="Chare"/>
    <w:rsid w:val="00D319C0"/>
    <w:rPr>
      <w:rFonts w:ascii="宋体" w:hAnsi="Courier New"/>
      <w:szCs w:val="20"/>
    </w:rPr>
  </w:style>
  <w:style w:type="character" w:customStyle="1" w:styleId="Chare">
    <w:name w:val="纯文本 Char"/>
    <w:aliases w:val="普通文字 Char3,普通文字 Char Char2,纯文本 Char1 Char1,普通文字 Char Char Char1"/>
    <w:basedOn w:val="afd"/>
    <w:link w:val="afffffff"/>
    <w:uiPriority w:val="99"/>
    <w:qFormat/>
    <w:rsid w:val="00D319C0"/>
    <w:rPr>
      <w:rFonts w:ascii="宋体" w:hAnsi="Courier New"/>
      <w:kern w:val="2"/>
      <w:sz w:val="21"/>
    </w:rPr>
  </w:style>
  <w:style w:type="paragraph" w:styleId="afffffff0">
    <w:name w:val="Normal Indent"/>
    <w:aliases w:val="正文（首行缩进两字）,s4,特点,正文不缩进,表正文,正文非缩进,段落正文缩进,段落正文,四号,首行缩进,正文（首行缩进两字） Char Char,正文缩进 Char Char Char Char,正文缩进 Char Char Char,段1,Body Text(ch),缩进,ALT+Z,正文缩进（首行缩进两字）,正文缩进 Char Char C,s4 Char Char Char Char,正文非缩进 Char Char,正文（首行缩进两字,正文（段落）,图标"/>
    <w:basedOn w:val="afc"/>
    <w:link w:val="Charf"/>
    <w:qFormat/>
    <w:rsid w:val="00D319C0"/>
    <w:pPr>
      <w:ind w:firstLine="420"/>
    </w:pPr>
    <w:rPr>
      <w:szCs w:val="20"/>
    </w:rPr>
  </w:style>
  <w:style w:type="paragraph" w:styleId="afffffff1">
    <w:name w:val="List Number"/>
    <w:basedOn w:val="afc"/>
    <w:rsid w:val="00D319C0"/>
    <w:pPr>
      <w:tabs>
        <w:tab w:val="num" w:pos="425"/>
      </w:tabs>
      <w:ind w:left="425" w:hangingChars="200" w:hanging="200"/>
    </w:pPr>
    <w:rPr>
      <w:szCs w:val="20"/>
    </w:rPr>
  </w:style>
  <w:style w:type="paragraph" w:styleId="2a">
    <w:name w:val="List Number 2"/>
    <w:basedOn w:val="afc"/>
    <w:rsid w:val="00D319C0"/>
    <w:pPr>
      <w:tabs>
        <w:tab w:val="num" w:pos="360"/>
      </w:tabs>
      <w:ind w:leftChars="200" w:left="200" w:hangingChars="200" w:hanging="200"/>
    </w:pPr>
    <w:rPr>
      <w:szCs w:val="20"/>
    </w:rPr>
  </w:style>
  <w:style w:type="paragraph" w:styleId="35">
    <w:name w:val="List Number 3"/>
    <w:basedOn w:val="afc"/>
    <w:rsid w:val="00D319C0"/>
    <w:pPr>
      <w:tabs>
        <w:tab w:val="num" w:pos="780"/>
      </w:tabs>
      <w:ind w:leftChars="400" w:left="400" w:hangingChars="200" w:hanging="200"/>
    </w:pPr>
    <w:rPr>
      <w:szCs w:val="20"/>
    </w:rPr>
  </w:style>
  <w:style w:type="paragraph" w:styleId="43">
    <w:name w:val="List Number 4"/>
    <w:basedOn w:val="afc"/>
    <w:rsid w:val="00D319C0"/>
    <w:pPr>
      <w:tabs>
        <w:tab w:val="num" w:pos="1200"/>
      </w:tabs>
      <w:ind w:leftChars="600" w:left="600" w:hangingChars="200" w:hanging="200"/>
    </w:pPr>
    <w:rPr>
      <w:szCs w:val="20"/>
    </w:rPr>
  </w:style>
  <w:style w:type="paragraph" w:styleId="53">
    <w:name w:val="List Number 5"/>
    <w:basedOn w:val="afc"/>
    <w:rsid w:val="00D319C0"/>
    <w:pPr>
      <w:tabs>
        <w:tab w:val="num" w:pos="1620"/>
      </w:tabs>
      <w:ind w:leftChars="800" w:left="800" w:hangingChars="200" w:hanging="200"/>
    </w:pPr>
    <w:rPr>
      <w:szCs w:val="20"/>
    </w:rPr>
  </w:style>
  <w:style w:type="paragraph" w:styleId="afffffff2">
    <w:name w:val="List Bullet"/>
    <w:basedOn w:val="afc"/>
    <w:autoRedefine/>
    <w:rsid w:val="00D319C0"/>
    <w:pPr>
      <w:tabs>
        <w:tab w:val="num" w:pos="2040"/>
      </w:tabs>
      <w:ind w:left="2040" w:hangingChars="200" w:hanging="200"/>
    </w:pPr>
    <w:rPr>
      <w:szCs w:val="20"/>
    </w:rPr>
  </w:style>
  <w:style w:type="paragraph" w:styleId="3">
    <w:name w:val="List Bullet 3"/>
    <w:basedOn w:val="afc"/>
    <w:autoRedefine/>
    <w:rsid w:val="00D319C0"/>
    <w:pPr>
      <w:numPr>
        <w:numId w:val="26"/>
      </w:numPr>
      <w:ind w:leftChars="400" w:left="400" w:hangingChars="200" w:hanging="200"/>
    </w:pPr>
    <w:rPr>
      <w:szCs w:val="20"/>
    </w:rPr>
  </w:style>
  <w:style w:type="paragraph" w:styleId="4">
    <w:name w:val="List Bullet 4"/>
    <w:basedOn w:val="afc"/>
    <w:autoRedefine/>
    <w:rsid w:val="00D319C0"/>
    <w:pPr>
      <w:numPr>
        <w:numId w:val="24"/>
      </w:numPr>
      <w:tabs>
        <w:tab w:val="clear" w:pos="1200"/>
        <w:tab w:val="num" w:pos="1620"/>
      </w:tabs>
      <w:ind w:leftChars="600" w:left="1620" w:hangingChars="200" w:hanging="200"/>
    </w:pPr>
    <w:rPr>
      <w:szCs w:val="20"/>
    </w:rPr>
  </w:style>
  <w:style w:type="paragraph" w:styleId="5">
    <w:name w:val="List Bullet 5"/>
    <w:basedOn w:val="afc"/>
    <w:autoRedefine/>
    <w:rsid w:val="00D319C0"/>
    <w:pPr>
      <w:numPr>
        <w:numId w:val="25"/>
      </w:numPr>
      <w:tabs>
        <w:tab w:val="clear" w:pos="1620"/>
        <w:tab w:val="num" w:pos="2040"/>
      </w:tabs>
      <w:ind w:leftChars="800" w:left="2040" w:hangingChars="200" w:hanging="200"/>
    </w:pPr>
    <w:rPr>
      <w:szCs w:val="20"/>
    </w:rPr>
  </w:style>
  <w:style w:type="paragraph" w:styleId="afffffff3">
    <w:name w:val="Body Text Indent"/>
    <w:aliases w:val="正文文字缩进"/>
    <w:basedOn w:val="afc"/>
    <w:link w:val="Charf0"/>
    <w:rsid w:val="00D319C0"/>
    <w:pPr>
      <w:spacing w:after="120"/>
      <w:ind w:firstLine="392"/>
    </w:pPr>
    <w:rPr>
      <w:szCs w:val="20"/>
    </w:rPr>
  </w:style>
  <w:style w:type="character" w:customStyle="1" w:styleId="Charf0">
    <w:name w:val="正文文本缩进 Char"/>
    <w:aliases w:val="正文文字缩进 Char"/>
    <w:basedOn w:val="afd"/>
    <w:link w:val="afffffff3"/>
    <w:rsid w:val="00D319C0"/>
    <w:rPr>
      <w:kern w:val="2"/>
      <w:sz w:val="21"/>
    </w:rPr>
  </w:style>
  <w:style w:type="character" w:customStyle="1" w:styleId="afffffff4">
    <w:name w:val="图编号"/>
    <w:rsid w:val="00D319C0"/>
    <w:rPr>
      <w:rFonts w:ascii="Times New Roman" w:eastAsia="黑体" w:hAnsi="Times New Roman"/>
      <w:b/>
      <w:bCs/>
      <w:sz w:val="18"/>
    </w:rPr>
  </w:style>
  <w:style w:type="character" w:customStyle="1" w:styleId="17">
    <w:name w:val="图编号1"/>
    <w:rsid w:val="00D319C0"/>
    <w:rPr>
      <w:rFonts w:ascii="Times New Roman" w:eastAsia="黑体" w:hAnsi="Times New Roman"/>
      <w:b/>
      <w:bCs/>
      <w:sz w:val="18"/>
    </w:rPr>
  </w:style>
  <w:style w:type="numbering" w:styleId="111111">
    <w:name w:val="Outline List 2"/>
    <w:aliases w:val="表编号"/>
    <w:basedOn w:val="aff"/>
    <w:rsid w:val="00D319C0"/>
    <w:pPr>
      <w:numPr>
        <w:numId w:val="27"/>
      </w:numPr>
    </w:pPr>
  </w:style>
  <w:style w:type="numbering" w:customStyle="1" w:styleId="10">
    <w:name w:val="样式1"/>
    <w:rsid w:val="00D319C0"/>
    <w:pPr>
      <w:numPr>
        <w:numId w:val="28"/>
      </w:numPr>
    </w:pPr>
  </w:style>
  <w:style w:type="paragraph" w:customStyle="1" w:styleId="boxtext">
    <w:name w:val="box_text"/>
    <w:basedOn w:val="afc"/>
    <w:rsid w:val="00D319C0"/>
    <w:pPr>
      <w:framePr w:h="2880" w:hRule="exact" w:hSpace="187" w:vSpace="432" w:wrap="around" w:vAnchor="page" w:hAnchor="margin" w:y="12673"/>
      <w:spacing w:before="90"/>
      <w:jc w:val="left"/>
    </w:pPr>
    <w:rPr>
      <w:szCs w:val="20"/>
    </w:rPr>
  </w:style>
  <w:style w:type="paragraph" w:customStyle="1" w:styleId="TOC">
    <w:name w:val="TOC"/>
    <w:basedOn w:val="afc"/>
    <w:rsid w:val="00D319C0"/>
    <w:pPr>
      <w:tabs>
        <w:tab w:val="right" w:leader="dot" w:pos="8789"/>
      </w:tabs>
      <w:ind w:left="1134" w:hanging="1134"/>
    </w:pPr>
    <w:rPr>
      <w:szCs w:val="20"/>
    </w:rPr>
  </w:style>
  <w:style w:type="character" w:customStyle="1" w:styleId="Charc">
    <w:name w:val="标题 Char"/>
    <w:basedOn w:val="afd"/>
    <w:link w:val="affffffd"/>
    <w:rsid w:val="00D319C0"/>
    <w:rPr>
      <w:rFonts w:ascii="Arial" w:hAnsi="Arial" w:cs="Arial"/>
      <w:b/>
      <w:bCs/>
      <w:kern w:val="2"/>
      <w:sz w:val="32"/>
      <w:szCs w:val="32"/>
    </w:rPr>
  </w:style>
  <w:style w:type="paragraph" w:customStyle="1" w:styleId="halfline">
    <w:name w:val="half line"/>
    <w:basedOn w:val="afc"/>
    <w:next w:val="afc"/>
    <w:rsid w:val="00D319C0"/>
    <w:pPr>
      <w:spacing w:line="120" w:lineRule="auto"/>
    </w:pPr>
    <w:rPr>
      <w:b/>
      <w:sz w:val="26"/>
      <w:szCs w:val="20"/>
    </w:rPr>
  </w:style>
  <w:style w:type="paragraph" w:styleId="afffffff5">
    <w:name w:val="Date"/>
    <w:basedOn w:val="afc"/>
    <w:next w:val="afc"/>
    <w:link w:val="Charf1"/>
    <w:rsid w:val="00D319C0"/>
    <w:pPr>
      <w:ind w:leftChars="2500" w:left="100"/>
    </w:pPr>
    <w:rPr>
      <w:szCs w:val="20"/>
    </w:rPr>
  </w:style>
  <w:style w:type="character" w:customStyle="1" w:styleId="Charf1">
    <w:name w:val="日期 Char"/>
    <w:basedOn w:val="afd"/>
    <w:link w:val="afffffff5"/>
    <w:rsid w:val="00D319C0"/>
    <w:rPr>
      <w:kern w:val="2"/>
      <w:sz w:val="21"/>
    </w:rPr>
  </w:style>
  <w:style w:type="paragraph" w:customStyle="1" w:styleId="12">
    <w:name w:val="标题 1 + 标题2"/>
    <w:basedOn w:val="11"/>
    <w:rsid w:val="00D319C0"/>
    <w:pPr>
      <w:keepLines w:val="0"/>
      <w:numPr>
        <w:numId w:val="29"/>
      </w:numPr>
      <w:spacing w:before="240" w:after="0" w:line="240" w:lineRule="auto"/>
    </w:pPr>
    <w:rPr>
      <w:bCs w:val="0"/>
      <w:caps/>
      <w:color w:val="000000"/>
      <w:kern w:val="2"/>
      <w:sz w:val="30"/>
      <w:szCs w:val="30"/>
    </w:rPr>
  </w:style>
  <w:style w:type="character" w:customStyle="1" w:styleId="Char9">
    <w:name w:val="批注框文本 Char"/>
    <w:basedOn w:val="afd"/>
    <w:link w:val="affffffa"/>
    <w:uiPriority w:val="99"/>
    <w:qFormat/>
    <w:rsid w:val="00D319C0"/>
    <w:rPr>
      <w:kern w:val="2"/>
      <w:sz w:val="18"/>
      <w:szCs w:val="18"/>
    </w:rPr>
  </w:style>
  <w:style w:type="character" w:styleId="afffffff6">
    <w:name w:val="annotation reference"/>
    <w:uiPriority w:val="99"/>
    <w:rsid w:val="00D319C0"/>
    <w:rPr>
      <w:sz w:val="21"/>
      <w:szCs w:val="21"/>
    </w:rPr>
  </w:style>
  <w:style w:type="paragraph" w:styleId="afffffff7">
    <w:name w:val="annotation text"/>
    <w:basedOn w:val="afc"/>
    <w:link w:val="Charf2"/>
    <w:rsid w:val="00D319C0"/>
    <w:pPr>
      <w:jc w:val="left"/>
    </w:pPr>
  </w:style>
  <w:style w:type="character" w:customStyle="1" w:styleId="Charf2">
    <w:name w:val="批注文字 Char"/>
    <w:basedOn w:val="afd"/>
    <w:link w:val="afffffff7"/>
    <w:rsid w:val="00D319C0"/>
    <w:rPr>
      <w:kern w:val="2"/>
      <w:sz w:val="21"/>
      <w:szCs w:val="24"/>
    </w:rPr>
  </w:style>
  <w:style w:type="paragraph" w:customStyle="1" w:styleId="210">
    <w:name w:val="正文文本 21"/>
    <w:basedOn w:val="afc"/>
    <w:rsid w:val="00D319C0"/>
    <w:pPr>
      <w:widowControl/>
      <w:overflowPunct w:val="0"/>
      <w:autoSpaceDE w:val="0"/>
      <w:autoSpaceDN w:val="0"/>
      <w:adjustRightInd w:val="0"/>
      <w:spacing w:line="360" w:lineRule="auto"/>
      <w:ind w:firstLine="500"/>
      <w:textAlignment w:val="baseline"/>
    </w:pPr>
    <w:rPr>
      <w:rFonts w:ascii="宋体"/>
      <w:kern w:val="0"/>
      <w:sz w:val="24"/>
      <w:szCs w:val="20"/>
    </w:rPr>
  </w:style>
  <w:style w:type="paragraph" w:customStyle="1" w:styleId="18">
    <w:name w:val="1"/>
    <w:basedOn w:val="afc"/>
    <w:next w:val="afffffff"/>
    <w:rsid w:val="00D319C0"/>
    <w:rPr>
      <w:rFonts w:ascii="宋体" w:hAnsi="Courier New"/>
      <w:szCs w:val="20"/>
    </w:rPr>
  </w:style>
  <w:style w:type="paragraph" w:styleId="2b">
    <w:name w:val="List 2"/>
    <w:basedOn w:val="afc"/>
    <w:rsid w:val="00D319C0"/>
    <w:pPr>
      <w:ind w:leftChars="200" w:left="100" w:hangingChars="200" w:hanging="200"/>
    </w:pPr>
  </w:style>
  <w:style w:type="paragraph" w:styleId="afffffff8">
    <w:name w:val="annotation subject"/>
    <w:basedOn w:val="afffffff7"/>
    <w:next w:val="afffffff7"/>
    <w:link w:val="Charf3"/>
    <w:rsid w:val="00D319C0"/>
    <w:rPr>
      <w:b/>
      <w:bCs/>
    </w:rPr>
  </w:style>
  <w:style w:type="character" w:customStyle="1" w:styleId="Charf3">
    <w:name w:val="批注主题 Char"/>
    <w:basedOn w:val="Charf2"/>
    <w:link w:val="afffffff8"/>
    <w:rsid w:val="00D319C0"/>
    <w:rPr>
      <w:b/>
      <w:bCs/>
      <w:kern w:val="2"/>
      <w:sz w:val="21"/>
      <w:szCs w:val="24"/>
    </w:rPr>
  </w:style>
  <w:style w:type="paragraph" w:customStyle="1" w:styleId="2c">
    <w:name w:val="样式2"/>
    <w:basedOn w:val="20"/>
    <w:rsid w:val="00D319C0"/>
    <w:pPr>
      <w:keepLines w:val="0"/>
      <w:tabs>
        <w:tab w:val="num" w:pos="425"/>
      </w:tabs>
      <w:spacing w:before="120" w:after="0" w:line="240" w:lineRule="auto"/>
      <w:ind w:left="425" w:hanging="425"/>
    </w:pPr>
    <w:rPr>
      <w:rFonts w:ascii="Times New Roman" w:hAnsi="Times New Roman"/>
      <w:bCs w:val="0"/>
      <w:caps/>
      <w:color w:val="000080"/>
      <w:kern w:val="44"/>
      <w:sz w:val="28"/>
      <w:szCs w:val="28"/>
    </w:rPr>
  </w:style>
  <w:style w:type="paragraph" w:styleId="36">
    <w:name w:val="Body Text Indent 3"/>
    <w:basedOn w:val="afc"/>
    <w:link w:val="3Char0"/>
    <w:rsid w:val="00D319C0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fd"/>
    <w:link w:val="36"/>
    <w:rsid w:val="00D319C0"/>
    <w:rPr>
      <w:kern w:val="2"/>
      <w:sz w:val="16"/>
      <w:szCs w:val="16"/>
    </w:rPr>
  </w:style>
  <w:style w:type="character" w:customStyle="1" w:styleId="2Char">
    <w:name w:val="正文文本缩进 2 Char"/>
    <w:basedOn w:val="afd"/>
    <w:link w:val="29"/>
    <w:rsid w:val="00D319C0"/>
    <w:rPr>
      <w:color w:val="000000"/>
      <w:sz w:val="24"/>
    </w:rPr>
  </w:style>
  <w:style w:type="paragraph" w:customStyle="1" w:styleId="44">
    <w:name w:val="4"/>
    <w:basedOn w:val="afc"/>
    <w:next w:val="29"/>
    <w:rsid w:val="00D319C0"/>
    <w:pPr>
      <w:spacing w:after="120" w:line="480" w:lineRule="auto"/>
      <w:ind w:leftChars="200" w:left="420"/>
    </w:pPr>
  </w:style>
  <w:style w:type="paragraph" w:customStyle="1" w:styleId="37">
    <w:name w:val="3"/>
    <w:basedOn w:val="afc"/>
    <w:rsid w:val="00D319C0"/>
    <w:pPr>
      <w:spacing w:after="120"/>
      <w:ind w:firstLine="420"/>
    </w:pPr>
    <w:rPr>
      <w:szCs w:val="20"/>
    </w:rPr>
  </w:style>
  <w:style w:type="character" w:customStyle="1" w:styleId="Charb">
    <w:name w:val="正文文本 Char"/>
    <w:basedOn w:val="afd"/>
    <w:link w:val="affffffc"/>
    <w:rsid w:val="00D319C0"/>
    <w:rPr>
      <w:kern w:val="2"/>
      <w:sz w:val="21"/>
      <w:szCs w:val="24"/>
    </w:rPr>
  </w:style>
  <w:style w:type="character" w:customStyle="1" w:styleId="Chara">
    <w:name w:val="正文首行缩进 Char"/>
    <w:basedOn w:val="Charb"/>
    <w:link w:val="affffffb"/>
    <w:rsid w:val="00D319C0"/>
    <w:rPr>
      <w:kern w:val="2"/>
      <w:sz w:val="21"/>
      <w:szCs w:val="24"/>
    </w:rPr>
  </w:style>
  <w:style w:type="character" w:styleId="afffffff9">
    <w:name w:val="Strong"/>
    <w:qFormat/>
    <w:rsid w:val="00D319C0"/>
    <w:rPr>
      <w:b/>
      <w:bCs/>
    </w:rPr>
  </w:style>
  <w:style w:type="paragraph" w:styleId="2d">
    <w:name w:val="Body Text First Indent 2"/>
    <w:basedOn w:val="afffffff3"/>
    <w:link w:val="2Char0"/>
    <w:rsid w:val="00D319C0"/>
    <w:pPr>
      <w:ind w:leftChars="200" w:left="420" w:firstLineChars="200" w:firstLine="420"/>
    </w:pPr>
  </w:style>
  <w:style w:type="character" w:customStyle="1" w:styleId="2Char0">
    <w:name w:val="正文首行缩进 2 Char"/>
    <w:basedOn w:val="Charf0"/>
    <w:link w:val="2d"/>
    <w:rsid w:val="00D319C0"/>
    <w:rPr>
      <w:kern w:val="2"/>
      <w:sz w:val="21"/>
    </w:rPr>
  </w:style>
  <w:style w:type="paragraph" w:customStyle="1" w:styleId="CharCharCharChar">
    <w:name w:val="Char Char Char Char"/>
    <w:basedOn w:val="afc"/>
    <w:rsid w:val="00D319C0"/>
  </w:style>
  <w:style w:type="paragraph" w:customStyle="1" w:styleId="afffffffa">
    <w:name w:val="表格"/>
    <w:basedOn w:val="afc"/>
    <w:rsid w:val="00D319C0"/>
    <w:pPr>
      <w:spacing w:line="312" w:lineRule="auto"/>
    </w:pPr>
    <w:rPr>
      <w:sz w:val="24"/>
      <w:szCs w:val="20"/>
    </w:rPr>
  </w:style>
  <w:style w:type="paragraph" w:styleId="afffffffb">
    <w:name w:val="List"/>
    <w:basedOn w:val="afc"/>
    <w:rsid w:val="00D319C0"/>
    <w:pPr>
      <w:ind w:left="283" w:firstLineChars="200" w:hanging="283"/>
    </w:pPr>
    <w:rPr>
      <w:sz w:val="24"/>
    </w:rPr>
  </w:style>
  <w:style w:type="character" w:customStyle="1" w:styleId="1CharCharCharChar">
    <w:name w:val="标题 1 Char Char Char Char"/>
    <w:aliases w:val="标题 1 Char1 Char Char Char,标题 1 Char Char Char1 Char 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paragraph" w:customStyle="1" w:styleId="310">
    <w:name w:val="正文文本缩进 31"/>
    <w:basedOn w:val="afc"/>
    <w:rsid w:val="00D319C0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fc"/>
    <w:rsid w:val="00D319C0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customStyle="1" w:styleId="45">
    <w:name w:val="标题4"/>
    <w:basedOn w:val="afc"/>
    <w:next w:val="afffffff0"/>
    <w:autoRedefine/>
    <w:rsid w:val="00D319C0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afffffffc">
    <w:name w:val="图标题"/>
    <w:basedOn w:val="afc"/>
    <w:autoRedefine/>
    <w:rsid w:val="00D319C0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character" w:customStyle="1" w:styleId="afffffffd">
    <w:name w:val="封面"/>
    <w:rsid w:val="00D319C0"/>
    <w:rPr>
      <w:rFonts w:ascii="Times New Roman" w:hAnsi="Times New Roman"/>
      <w:sz w:val="48"/>
    </w:rPr>
  </w:style>
  <w:style w:type="paragraph" w:customStyle="1" w:styleId="38">
    <w:name w:val="样式3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6">
    <w:name w:val="样式4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fc"/>
    <w:rsid w:val="00D319C0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4">
    <w:name w:val="样式5"/>
    <w:basedOn w:val="20"/>
    <w:autoRedefine/>
    <w:rsid w:val="00D319C0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fffffe">
    <w:name w:val="正文 + 小四"/>
    <w:aliases w:val="左侧:  0.63 厘米,首行缩进:  0.85 厘米,行距: 多倍行距 1.25 字行"/>
    <w:basedOn w:val="afc"/>
    <w:rsid w:val="00D319C0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e">
    <w:name w:val="标题 2 + 黑体"/>
    <w:aliases w:val="小四,行距: 多倍正文"/>
    <w:basedOn w:val="20"/>
    <w:rsid w:val="00D319C0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fc"/>
    <w:rsid w:val="00D319C0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Charf4">
    <w:name w:val="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paragraph" w:styleId="2f">
    <w:name w:val="Body Text 2"/>
    <w:basedOn w:val="afc"/>
    <w:link w:val="2Char2"/>
    <w:rsid w:val="00D319C0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2">
    <w:name w:val="正文文本 2 Char"/>
    <w:basedOn w:val="afd"/>
    <w:link w:val="2f"/>
    <w:rsid w:val="00D319C0"/>
    <w:rPr>
      <w:sz w:val="21"/>
      <w:szCs w:val="21"/>
    </w:rPr>
  </w:style>
  <w:style w:type="character" w:customStyle="1" w:styleId="2Char1Char">
    <w:name w:val="标题 2 Char1 Char"/>
    <w:rsid w:val="00D319C0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D319C0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9">
    <w:name w:val="说明书节内标题1"/>
    <w:basedOn w:val="037037"/>
    <w:rsid w:val="00D319C0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f5">
    <w:name w:val="正文缩进格式 Char"/>
    <w:basedOn w:val="afc"/>
    <w:rsid w:val="00D319C0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D319C0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D319C0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0">
    <w:name w:val="标题 1 Char Char"/>
    <w:rsid w:val="00D319C0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CharChar0">
    <w:name w:val="Char Char"/>
    <w:locked/>
    <w:rsid w:val="00D319C0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affffffff">
    <w:name w:val="图片"/>
    <w:basedOn w:val="afc"/>
    <w:next w:val="afc"/>
    <w:uiPriority w:val="99"/>
    <w:rsid w:val="00D319C0"/>
    <w:pPr>
      <w:jc w:val="left"/>
    </w:pPr>
    <w:rPr>
      <w:rFonts w:ascii="宋体" w:hAnsi="宋体"/>
      <w:szCs w:val="21"/>
    </w:rPr>
  </w:style>
  <w:style w:type="paragraph" w:customStyle="1" w:styleId="HVDCTEXTNORMAL">
    <w:name w:val="HVDC_TEXT_NORMAL"/>
    <w:basedOn w:val="afc"/>
    <w:rsid w:val="00D319C0"/>
    <w:pPr>
      <w:widowControl/>
      <w:tabs>
        <w:tab w:val="left" w:pos="4253"/>
      </w:tabs>
      <w:spacing w:after="240"/>
      <w:jc w:val="left"/>
    </w:pPr>
    <w:rPr>
      <w:rFonts w:ascii="Arial" w:eastAsia="Times New Roman" w:hAnsi="Arial"/>
      <w:kern w:val="0"/>
      <w:sz w:val="22"/>
      <w:szCs w:val="20"/>
      <w:lang w:val="en-GB" w:eastAsia="de-DE"/>
    </w:rPr>
  </w:style>
  <w:style w:type="paragraph" w:styleId="affffffff0">
    <w:name w:val="table of figures"/>
    <w:basedOn w:val="afc"/>
    <w:next w:val="afc"/>
    <w:uiPriority w:val="99"/>
    <w:rsid w:val="00D319C0"/>
    <w:pPr>
      <w:ind w:leftChars="200" w:left="200" w:hangingChars="200" w:hanging="200"/>
    </w:pPr>
    <w:rPr>
      <w:szCs w:val="20"/>
    </w:rPr>
  </w:style>
  <w:style w:type="paragraph" w:customStyle="1" w:styleId="affffffff1">
    <w:name w:val="问题正文"/>
    <w:basedOn w:val="afc"/>
    <w:link w:val="Charf6"/>
    <w:rsid w:val="007105E7"/>
    <w:pPr>
      <w:widowControl/>
      <w:spacing w:before="100" w:beforeAutospacing="1" w:after="100" w:afterAutospacing="1" w:line="360" w:lineRule="auto"/>
      <w:ind w:firstLineChars="200" w:firstLine="552"/>
    </w:pPr>
    <w:rPr>
      <w:rFonts w:ascii="宋体" w:hAnsi="宋体"/>
      <w:spacing w:val="18"/>
      <w:kern w:val="0"/>
      <w:sz w:val="24"/>
    </w:rPr>
  </w:style>
  <w:style w:type="character" w:customStyle="1" w:styleId="Charf6">
    <w:name w:val="问题正文 Char"/>
    <w:link w:val="affffffff1"/>
    <w:locked/>
    <w:rsid w:val="007105E7"/>
    <w:rPr>
      <w:rFonts w:ascii="宋体" w:hAnsi="宋体"/>
      <w:spacing w:val="18"/>
      <w:sz w:val="24"/>
      <w:szCs w:val="24"/>
    </w:rPr>
  </w:style>
  <w:style w:type="character" w:customStyle="1" w:styleId="Charf">
    <w:name w:val="正文缩进 Char"/>
    <w:aliases w:val="正文（首行缩进两字） Char,s4 Char1,特点 Char1,正文不缩进 Char1,表正文 Char1,正文非缩进 Char1,段落正文缩进 Char1,段落正文 Char1,四号 Char1,首行缩进 Char1,正文（首行缩进两字） Char Char Char1,正文缩进 Char Char Char Char Char1,正文缩进 Char Char Char Char2,段1 Char1,Body Text(ch) Char1,缩进 Char1,图标 Char"/>
    <w:link w:val="afffffff0"/>
    <w:uiPriority w:val="99"/>
    <w:rsid w:val="00A6480A"/>
    <w:rPr>
      <w:kern w:val="2"/>
      <w:sz w:val="21"/>
    </w:rPr>
  </w:style>
  <w:style w:type="paragraph" w:styleId="affffffff2">
    <w:name w:val="List Paragraph"/>
    <w:basedOn w:val="afc"/>
    <w:link w:val="Charf7"/>
    <w:uiPriority w:val="34"/>
    <w:qFormat/>
    <w:rsid w:val="002A5F3D"/>
    <w:pPr>
      <w:ind w:firstLineChars="200" w:firstLine="420"/>
    </w:pPr>
  </w:style>
  <w:style w:type="character" w:customStyle="1" w:styleId="1CharCharCharChar0">
    <w:name w:val="成套正文1 Char Char Char Char"/>
    <w:link w:val="1Char0"/>
    <w:rsid w:val="004D3E15"/>
    <w:rPr>
      <w:rFonts w:ascii="Arial" w:hAnsi="Arial"/>
      <w:sz w:val="24"/>
      <w:szCs w:val="28"/>
    </w:rPr>
  </w:style>
  <w:style w:type="paragraph" w:customStyle="1" w:styleId="1Char0">
    <w:name w:val="成套正文1 Char"/>
    <w:basedOn w:val="afc"/>
    <w:link w:val="1CharCharCharChar0"/>
    <w:rsid w:val="004D3E15"/>
    <w:pPr>
      <w:spacing w:beforeLines="50" w:afterLines="50" w:line="360" w:lineRule="auto"/>
      <w:ind w:firstLineChars="200" w:firstLine="482"/>
    </w:pPr>
    <w:rPr>
      <w:rFonts w:ascii="Arial" w:hAnsi="Arial"/>
      <w:kern w:val="0"/>
      <w:sz w:val="24"/>
      <w:szCs w:val="28"/>
    </w:rPr>
  </w:style>
  <w:style w:type="paragraph" w:customStyle="1" w:styleId="04-">
    <w:name w:val="04-正文文本"/>
    <w:basedOn w:val="afc"/>
    <w:qFormat/>
    <w:rsid w:val="00D6139A"/>
    <w:pPr>
      <w:adjustRightInd w:val="0"/>
      <w:spacing w:line="400" w:lineRule="exact"/>
      <w:ind w:firstLineChars="200" w:firstLine="480"/>
      <w:textAlignment w:val="baseline"/>
    </w:pPr>
    <w:rPr>
      <w:rFonts w:cs="宋体"/>
      <w:color w:val="000000"/>
      <w:kern w:val="0"/>
      <w:sz w:val="24"/>
      <w:szCs w:val="20"/>
    </w:rPr>
  </w:style>
  <w:style w:type="paragraph" w:customStyle="1" w:styleId="1a">
    <w:name w:val="列出段落1"/>
    <w:basedOn w:val="afc"/>
    <w:uiPriority w:val="34"/>
    <w:unhideWhenUsed/>
    <w:qFormat/>
    <w:rsid w:val="009416C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f7">
    <w:name w:val="列出段落 Char"/>
    <w:link w:val="affffffff2"/>
    <w:uiPriority w:val="34"/>
    <w:qFormat/>
    <w:rsid w:val="009416C8"/>
    <w:rPr>
      <w:kern w:val="2"/>
      <w:sz w:val="21"/>
      <w:szCs w:val="24"/>
    </w:rPr>
  </w:style>
  <w:style w:type="paragraph" w:styleId="TOC0">
    <w:name w:val="TOC Heading"/>
    <w:basedOn w:val="11"/>
    <w:next w:val="afc"/>
    <w:uiPriority w:val="39"/>
    <w:unhideWhenUsed/>
    <w:qFormat/>
    <w:rsid w:val="00941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ntstyle01">
    <w:name w:val="fontstyle01"/>
    <w:basedOn w:val="afd"/>
    <w:rsid w:val="009416C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customStyle="1" w:styleId="1b">
    <w:name w:val="网格型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无列表1"/>
    <w:next w:val="aff"/>
    <w:uiPriority w:val="99"/>
    <w:semiHidden/>
    <w:unhideWhenUsed/>
    <w:rsid w:val="009416C8"/>
  </w:style>
  <w:style w:type="table" w:customStyle="1" w:styleId="2f0">
    <w:name w:val="网格型2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afc"/>
    <w:rsid w:val="009416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fc"/>
    <w:rsid w:val="009416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fc"/>
    <w:rsid w:val="009416C8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fc"/>
    <w:rsid w:val="009416C8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2">
    <w:name w:val="xl72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63">
    <w:name w:val="xl63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74">
    <w:name w:val="xl74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fc"/>
    <w:rsid w:val="009416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FF0000"/>
      <w:kern w:val="0"/>
      <w:sz w:val="24"/>
    </w:rPr>
  </w:style>
  <w:style w:type="paragraph" w:customStyle="1" w:styleId="xl76">
    <w:name w:val="xl76"/>
    <w:basedOn w:val="afc"/>
    <w:rsid w:val="009416C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fc"/>
    <w:rsid w:val="009416C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fc"/>
    <w:rsid w:val="009416C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fc"/>
    <w:rsid w:val="009416C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fc"/>
    <w:rsid w:val="009416C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numbering" w:customStyle="1" w:styleId="2f1">
    <w:name w:val="无列表2"/>
    <w:next w:val="aff"/>
    <w:uiPriority w:val="99"/>
    <w:semiHidden/>
    <w:unhideWhenUsed/>
    <w:rsid w:val="009416C8"/>
  </w:style>
  <w:style w:type="table" w:customStyle="1" w:styleId="39">
    <w:name w:val="网格型3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f2">
    <w:name w:val="应答标题2"/>
    <w:basedOn w:val="20"/>
    <w:link w:val="2Char3"/>
    <w:qFormat/>
    <w:rsid w:val="009416C8"/>
    <w:pPr>
      <w:widowControl/>
      <w:spacing w:before="120" w:after="120" w:line="415" w:lineRule="auto"/>
      <w:jc w:val="left"/>
    </w:pPr>
    <w:rPr>
      <w:rFonts w:ascii="Cambria" w:eastAsia="宋体" w:hAnsi="Cambria"/>
      <w:bCs w:val="0"/>
      <w:kern w:val="0"/>
      <w:sz w:val="24"/>
    </w:rPr>
  </w:style>
  <w:style w:type="character" w:customStyle="1" w:styleId="2Char3">
    <w:name w:val="应答标题2 Char"/>
    <w:basedOn w:val="afd"/>
    <w:link w:val="2f2"/>
    <w:rsid w:val="009416C8"/>
    <w:rPr>
      <w:rFonts w:ascii="Cambria" w:hAnsi="Cambria"/>
      <w:b/>
      <w:sz w:val="24"/>
      <w:szCs w:val="32"/>
    </w:rPr>
  </w:style>
  <w:style w:type="paragraph" w:customStyle="1" w:styleId="3a">
    <w:name w:val="应答标题3"/>
    <w:basedOn w:val="30"/>
    <w:link w:val="3Char1"/>
    <w:qFormat/>
    <w:rsid w:val="009416C8"/>
    <w:pPr>
      <w:keepLines w:val="0"/>
      <w:widowControl/>
      <w:spacing w:before="240" w:after="120" w:line="240" w:lineRule="auto"/>
      <w:jc w:val="left"/>
    </w:pPr>
    <w:rPr>
      <w:bCs w:val="0"/>
      <w:kern w:val="0"/>
      <w:sz w:val="24"/>
      <w:szCs w:val="26"/>
      <w:lang w:eastAsia="en-US" w:bidi="en-US"/>
    </w:rPr>
  </w:style>
  <w:style w:type="character" w:customStyle="1" w:styleId="3Char1">
    <w:name w:val="应答标题3 Char"/>
    <w:basedOn w:val="afd"/>
    <w:link w:val="3a"/>
    <w:rsid w:val="009416C8"/>
    <w:rPr>
      <w:b/>
      <w:sz w:val="24"/>
      <w:szCs w:val="26"/>
      <w:lang w:eastAsia="en-US" w:bidi="en-US"/>
    </w:rPr>
  </w:style>
  <w:style w:type="paragraph" w:customStyle="1" w:styleId="47">
    <w:name w:val="应答标题4"/>
    <w:basedOn w:val="40"/>
    <w:link w:val="4Char0"/>
    <w:qFormat/>
    <w:rsid w:val="009416C8"/>
    <w:pPr>
      <w:keepLines/>
      <w:widowControl/>
      <w:autoSpaceDE/>
      <w:autoSpaceDN/>
      <w:adjustRightInd/>
      <w:spacing w:before="240" w:after="240" w:line="377" w:lineRule="auto"/>
      <w:jc w:val="left"/>
    </w:pPr>
    <w:rPr>
      <w:rFonts w:ascii="Cambria" w:eastAsia="宋体" w:hAnsi="Cambria"/>
      <w:b w:val="0"/>
      <w:bCs w:val="0"/>
      <w:color w:val="auto"/>
      <w:kern w:val="0"/>
      <w:sz w:val="24"/>
      <w:szCs w:val="28"/>
    </w:rPr>
  </w:style>
  <w:style w:type="character" w:customStyle="1" w:styleId="4Char0">
    <w:name w:val="应答标题4 Char"/>
    <w:basedOn w:val="afd"/>
    <w:link w:val="47"/>
    <w:rsid w:val="009416C8"/>
    <w:rPr>
      <w:rFonts w:ascii="Cambria" w:hAnsi="Cambria"/>
      <w:sz w:val="24"/>
      <w:szCs w:val="28"/>
    </w:rPr>
  </w:style>
  <w:style w:type="table" w:customStyle="1" w:styleId="48">
    <w:name w:val="网格型4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网格型5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b">
    <w:name w:val="无列表3"/>
    <w:next w:val="aff"/>
    <w:uiPriority w:val="99"/>
    <w:semiHidden/>
    <w:unhideWhenUsed/>
    <w:rsid w:val="009416C8"/>
  </w:style>
  <w:style w:type="table" w:customStyle="1" w:styleId="72">
    <w:name w:val="网格型7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无列表11"/>
    <w:next w:val="aff"/>
    <w:uiPriority w:val="99"/>
    <w:semiHidden/>
    <w:unhideWhenUsed/>
    <w:rsid w:val="009416C8"/>
  </w:style>
  <w:style w:type="table" w:customStyle="1" w:styleId="212">
    <w:name w:val="网格型2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3">
    <w:name w:val="无列表21"/>
    <w:next w:val="aff"/>
    <w:uiPriority w:val="99"/>
    <w:semiHidden/>
    <w:unhideWhenUsed/>
    <w:rsid w:val="009416C8"/>
  </w:style>
  <w:style w:type="table" w:customStyle="1" w:styleId="311">
    <w:name w:val="网格型31"/>
    <w:basedOn w:val="afe"/>
    <w:next w:val="afffffc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网格型4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0">
    <w:name w:val="网格型5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网格型61"/>
    <w:basedOn w:val="afe"/>
    <w:next w:val="afffffc"/>
    <w:uiPriority w:val="59"/>
    <w:rsid w:val="009416C8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fff3">
    <w:name w:val="Revision"/>
    <w:hidden/>
    <w:uiPriority w:val="99"/>
    <w:semiHidden/>
    <w:rsid w:val="00A60676"/>
    <w:rPr>
      <w:kern w:val="2"/>
      <w:sz w:val="21"/>
      <w:szCs w:val="24"/>
    </w:rPr>
  </w:style>
  <w:style w:type="paragraph" w:customStyle="1" w:styleId="new1">
    <w:name w:val="new标题1"/>
    <w:basedOn w:val="afc"/>
    <w:rsid w:val="00916177"/>
    <w:pPr>
      <w:widowControl/>
      <w:numPr>
        <w:ilvl w:val="1"/>
        <w:numId w:val="32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fc"/>
    <w:rsid w:val="00916177"/>
    <w:pPr>
      <w:widowControl/>
      <w:numPr>
        <w:ilvl w:val="2"/>
        <w:numId w:val="32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fc"/>
    <w:rsid w:val="00916177"/>
    <w:pPr>
      <w:widowControl/>
      <w:numPr>
        <w:ilvl w:val="3"/>
        <w:numId w:val="32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fc"/>
    <w:next w:val="afc"/>
    <w:rsid w:val="0091617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character" w:customStyle="1" w:styleId="SUBscript">
    <w:name w:val="SUBscript"/>
    <w:rsid w:val="00916177"/>
    <w:rPr>
      <w:kern w:val="0"/>
      <w:position w:val="-6"/>
      <w:sz w:val="16"/>
      <w:szCs w:val="16"/>
    </w:rPr>
  </w:style>
  <w:style w:type="paragraph" w:customStyle="1" w:styleId="affffffff4">
    <w:name w:val="正文(表格)"/>
    <w:uiPriority w:val="15"/>
    <w:qFormat/>
    <w:rsid w:val="00916177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4">
    <w:name w:val="表格（编号）"/>
    <w:uiPriority w:val="16"/>
    <w:rsid w:val="00916177"/>
    <w:pPr>
      <w:numPr>
        <w:numId w:val="33"/>
      </w:numPr>
      <w:jc w:val="center"/>
    </w:pPr>
    <w:rPr>
      <w:kern w:val="2"/>
      <w:sz w:val="18"/>
      <w:szCs w:val="22"/>
    </w:rPr>
  </w:style>
  <w:style w:type="character" w:customStyle="1" w:styleId="Char11">
    <w:name w:val="正文缩进 Char1"/>
    <w:aliases w:val="s4 Char,特点 Char,正文不缩进 Char,表正文 Char,正文非缩进 Char,段落正文缩进 Char,段落正文 Char,四号 Char,首行缩进 Char,正文（首行缩进两字） Char Char Char,正文（首行缩进两字） Char Char1,正文缩进 Char Char Char Char Char,正文缩进 Char Char Char Char1,正文缩进 Char Char,段1 Char,Body Text(ch) Char,缩进 Char"/>
    <w:semiHidden/>
    <w:qFormat/>
    <w:locked/>
    <w:rsid w:val="00B1788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5;&#33609;&#30340;&#25991;&#20214;\&#20135;&#21697;&#35828;&#26126;&#20070;&#32534;&#2088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223B7-332E-4BD7-969C-D759F022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产品说明书编写模板.dot</Template>
  <TotalTime>0</TotalTime>
  <Pages>3</Pages>
  <Words>113</Words>
  <Characters>646</Characters>
  <Application>Microsoft Office Word</Application>
  <DocSecurity>0</DocSecurity>
  <Lines>5</Lines>
  <Paragraphs>1</Paragraphs>
  <ScaleCrop>false</ScaleCrop>
  <Company>zle</Company>
  <LinksUpToDate>false</LinksUpToDate>
  <CharactersWithSpaces>758</CharactersWithSpaces>
  <SharedDoc>false</SharedDoc>
  <HLinks>
    <vt:vector size="264" baseType="variant">
      <vt:variant>
        <vt:i4>1310779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_Toc405484230</vt:lpwstr>
      </vt:variant>
      <vt:variant>
        <vt:i4>1376315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_Toc405484229</vt:lpwstr>
      </vt:variant>
      <vt:variant>
        <vt:i4>1376315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_Toc405484228</vt:lpwstr>
      </vt:variant>
      <vt:variant>
        <vt:i4>1376315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_Toc405484227</vt:lpwstr>
      </vt:variant>
      <vt:variant>
        <vt:i4>1376315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_Toc405484226</vt:lpwstr>
      </vt:variant>
      <vt:variant>
        <vt:i4>1376315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_Toc405484225</vt:lpwstr>
      </vt:variant>
      <vt:variant>
        <vt:i4>1376315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_Toc405484224</vt:lpwstr>
      </vt:variant>
      <vt:variant>
        <vt:i4>1376315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_Toc405484223</vt:lpwstr>
      </vt:variant>
      <vt:variant>
        <vt:i4>1376315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_Toc405484222</vt:lpwstr>
      </vt:variant>
      <vt:variant>
        <vt:i4>1376315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_Toc405484221</vt:lpwstr>
      </vt:variant>
      <vt:variant>
        <vt:i4>1376315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_Toc405484220</vt:lpwstr>
      </vt:variant>
      <vt:variant>
        <vt:i4>1441851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_Toc405484219</vt:lpwstr>
      </vt:variant>
      <vt:variant>
        <vt:i4>1441851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_Toc405484218</vt:lpwstr>
      </vt:variant>
      <vt:variant>
        <vt:i4>1441851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_Toc405484217</vt:lpwstr>
      </vt:variant>
      <vt:variant>
        <vt:i4>1441851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_Toc405484216</vt:lpwstr>
      </vt:variant>
      <vt:variant>
        <vt:i4>1441851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_Toc405484215</vt:lpwstr>
      </vt:variant>
      <vt:variant>
        <vt:i4>1441851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_Toc405484214</vt:lpwstr>
      </vt:variant>
      <vt:variant>
        <vt:i4>1441851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_Toc405484213</vt:lpwstr>
      </vt:variant>
      <vt:variant>
        <vt:i4>1441851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_Toc405484212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_Toc405484211</vt:lpwstr>
      </vt:variant>
      <vt:variant>
        <vt:i4>1441851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_Toc405484210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_Toc405484209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_Toc405484208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_Toc405484207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_Toc405484206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_Toc405484205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_Toc405484204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_Toc405484203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_Toc405484202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_Toc405484201</vt:lpwstr>
      </vt:variant>
      <vt:variant>
        <vt:i4>1507387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_Toc405484200</vt:lpwstr>
      </vt:variant>
      <vt:variant>
        <vt:i4>1966136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_Toc405484199</vt:lpwstr>
      </vt:variant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_Toc405484198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_Toc405484197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_Toc405484196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_Toc405484195</vt:lpwstr>
      </vt:variant>
      <vt:variant>
        <vt:i4>1966136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_Toc405484194</vt:lpwstr>
      </vt:variant>
      <vt:variant>
        <vt:i4>1966136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_Toc405484193</vt:lpwstr>
      </vt:variant>
      <vt:variant>
        <vt:i4>1966136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_Toc405484192</vt:lpwstr>
      </vt:variant>
      <vt:variant>
        <vt:i4>1966136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_Toc405484191</vt:lpwstr>
      </vt:variant>
      <vt:variant>
        <vt:i4>1966136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_Toc405484190</vt:lpwstr>
      </vt:variant>
      <vt:variant>
        <vt:i4>2031672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_Toc405484189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_Toc405484188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_Toc405484187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lilianchang</dc:creator>
  <cp:lastModifiedBy>马彦宾</cp:lastModifiedBy>
  <cp:revision>2</cp:revision>
  <cp:lastPrinted>2017-09-13T07:52:00Z</cp:lastPrinted>
  <dcterms:created xsi:type="dcterms:W3CDTF">2019-03-21T02:34:00Z</dcterms:created>
  <dcterms:modified xsi:type="dcterms:W3CDTF">2019-03-21T02:34:00Z</dcterms:modified>
</cp:coreProperties>
</file>